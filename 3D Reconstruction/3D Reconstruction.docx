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6BCCB" w14:textId="77777777" w:rsidR="00952F7D" w:rsidRPr="00B87908" w:rsidRDefault="00DF198B" w:rsidP="00DF198B">
      <w:pPr>
        <w:pStyle w:val="GraphicAnchor"/>
        <w:rPr>
          <w:rFonts w:ascii="Times New Roman" w:hAnsi="Times New Roman" w:cs="Times New Roman"/>
        </w:rPr>
      </w:pPr>
      <w:r w:rsidRPr="00B87908"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9E59E73" wp14:editId="76F147F0">
            <wp:simplePos x="0" y="0"/>
            <wp:positionH relativeFrom="margin">
              <wp:posOffset>-907085</wp:posOffset>
            </wp:positionH>
            <wp:positionV relativeFrom="margin">
              <wp:posOffset>-914400</wp:posOffset>
            </wp:positionV>
            <wp:extent cx="7764780" cy="10058041"/>
            <wp:effectExtent l="0" t="0" r="7620" b="635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0474" cy="10065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079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3"/>
        <w:gridCol w:w="2309"/>
        <w:gridCol w:w="57"/>
        <w:gridCol w:w="5969"/>
        <w:gridCol w:w="68"/>
        <w:gridCol w:w="1165"/>
        <w:gridCol w:w="1140"/>
        <w:gridCol w:w="43"/>
      </w:tblGrid>
      <w:tr w:rsidR="00DF198B" w:rsidRPr="00B87908" w14:paraId="5DB1670F" w14:textId="77777777" w:rsidTr="007F3CA4">
        <w:trPr>
          <w:trHeight w:val="1083"/>
          <w:jc w:val="center"/>
        </w:trPr>
        <w:tc>
          <w:tcPr>
            <w:tcW w:w="10790" w:type="dxa"/>
            <w:gridSpan w:val="8"/>
          </w:tcPr>
          <w:p w14:paraId="02359C14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20325814" w14:textId="77777777" w:rsidTr="007F3CA4">
        <w:trPr>
          <w:trHeight w:val="1068"/>
          <w:jc w:val="center"/>
        </w:trPr>
        <w:tc>
          <w:tcPr>
            <w:tcW w:w="43" w:type="dxa"/>
            <w:tcBorders>
              <w:right w:val="single" w:sz="18" w:space="0" w:color="476166" w:themeColor="accent1"/>
            </w:tcBorders>
          </w:tcPr>
          <w:p w14:paraId="79CB8257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731" w:type="dxa"/>
            <w:gridSpan w:val="6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F5436EC" w14:textId="235E1D86" w:rsidR="00DF198B" w:rsidRPr="00B87908" w:rsidRDefault="0032217B" w:rsidP="00462B8B">
            <w:pPr>
              <w:pStyle w:val="Heading1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3D Reconstruction</w:t>
            </w:r>
          </w:p>
        </w:tc>
        <w:tc>
          <w:tcPr>
            <w:tcW w:w="20" w:type="dxa"/>
            <w:tcBorders>
              <w:left w:val="single" w:sz="18" w:space="0" w:color="476166" w:themeColor="accent1"/>
            </w:tcBorders>
          </w:tcPr>
          <w:p w14:paraId="2CCBC431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6725FFCC" w14:textId="77777777" w:rsidTr="007F3CA4">
        <w:trPr>
          <w:trHeight w:val="1837"/>
          <w:jc w:val="center"/>
        </w:trPr>
        <w:tc>
          <w:tcPr>
            <w:tcW w:w="43" w:type="dxa"/>
          </w:tcPr>
          <w:p w14:paraId="4669CDA8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589" w:type="dxa"/>
            <w:gridSpan w:val="5"/>
          </w:tcPr>
          <w:p w14:paraId="6403906D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58" w:type="dxa"/>
            <w:gridSpan w:val="2"/>
          </w:tcPr>
          <w:p w14:paraId="77C8A319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326D3791" w14:textId="77777777" w:rsidTr="007F3CA4">
        <w:trPr>
          <w:trHeight w:val="929"/>
          <w:jc w:val="center"/>
        </w:trPr>
        <w:tc>
          <w:tcPr>
            <w:tcW w:w="2414" w:type="dxa"/>
            <w:gridSpan w:val="3"/>
          </w:tcPr>
          <w:p w14:paraId="37D32FEB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82" w:type="dxa"/>
            <w:shd w:val="clear" w:color="auto" w:fill="FFFFFF" w:themeFill="background1"/>
          </w:tcPr>
          <w:p w14:paraId="3BE2190C" w14:textId="77777777" w:rsidR="00DF198B" w:rsidRPr="00B87908" w:rsidRDefault="00DF198B" w:rsidP="00DF198B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2394" w:type="dxa"/>
            <w:gridSpan w:val="4"/>
          </w:tcPr>
          <w:p w14:paraId="6BE7B08E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774E9A80" w14:textId="77777777" w:rsidTr="007F3CA4">
        <w:trPr>
          <w:trHeight w:val="1460"/>
          <w:jc w:val="center"/>
        </w:trPr>
        <w:tc>
          <w:tcPr>
            <w:tcW w:w="2414" w:type="dxa"/>
            <w:gridSpan w:val="3"/>
          </w:tcPr>
          <w:p w14:paraId="22F97272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82" w:type="dxa"/>
            <w:shd w:val="clear" w:color="auto" w:fill="FFFFFF" w:themeFill="background1"/>
          </w:tcPr>
          <w:p w14:paraId="56A83ECD" w14:textId="539884BE" w:rsidR="00DF198B" w:rsidRPr="00B87908" w:rsidRDefault="00B87908" w:rsidP="00874FE7">
            <w:pPr>
              <w:pStyle w:val="Heading2"/>
              <w:rPr>
                <w:rFonts w:ascii="Times New Roman" w:hAnsi="Times New Roman" w:cs="Times New Roman"/>
              </w:rPr>
            </w:pPr>
            <w:r w:rsidRPr="00B87908">
              <w:rPr>
                <w:rFonts w:ascii="Times New Roman" w:hAnsi="Times New Roman" w:cs="Times New Roman"/>
              </w:rPr>
              <w:t>Utsav Anantbhat</w:t>
            </w:r>
          </w:p>
        </w:tc>
        <w:tc>
          <w:tcPr>
            <w:tcW w:w="2394" w:type="dxa"/>
            <w:gridSpan w:val="4"/>
          </w:tcPr>
          <w:p w14:paraId="0F7E31F1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1FDE3291" w14:textId="77777777" w:rsidTr="000A213B">
        <w:trPr>
          <w:trHeight w:val="1872"/>
          <w:jc w:val="center"/>
        </w:trPr>
        <w:tc>
          <w:tcPr>
            <w:tcW w:w="2414" w:type="dxa"/>
            <w:gridSpan w:val="3"/>
            <w:vAlign w:val="bottom"/>
          </w:tcPr>
          <w:p w14:paraId="1D8A2A4C" w14:textId="77777777" w:rsidR="00DF198B" w:rsidRPr="00B87908" w:rsidRDefault="00DF198B" w:rsidP="00DF198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82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58855A95" w14:textId="39479C4A" w:rsidR="00DF198B" w:rsidRPr="00B87908" w:rsidRDefault="0032217B" w:rsidP="00874FE7">
            <w:pPr>
              <w:pStyle w:val="Heading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  <w:r w:rsidR="00B87908" w:rsidRPr="00B87908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</w:rPr>
              <w:t>4</w:t>
            </w:r>
            <w:r w:rsidR="00B87908" w:rsidRPr="00B87908">
              <w:rPr>
                <w:rFonts w:ascii="Times New Roman" w:hAnsi="Times New Roman" w:cs="Times New Roman"/>
              </w:rPr>
              <w:t>/2023</w:t>
            </w:r>
          </w:p>
          <w:p w14:paraId="0455713D" w14:textId="77777777" w:rsidR="000A213B" w:rsidRDefault="000A213B" w:rsidP="000A213B"/>
          <w:p w14:paraId="6BE1EB3E" w14:textId="77777777" w:rsidR="000A213B" w:rsidRDefault="000A213B" w:rsidP="000A213B"/>
          <w:p w14:paraId="092CD094" w14:textId="77777777" w:rsidR="000A213B" w:rsidRPr="000A213B" w:rsidRDefault="000A213B" w:rsidP="000A213B"/>
        </w:tc>
        <w:tc>
          <w:tcPr>
            <w:tcW w:w="2394" w:type="dxa"/>
            <w:gridSpan w:val="4"/>
            <w:vAlign w:val="bottom"/>
          </w:tcPr>
          <w:p w14:paraId="174A7E5B" w14:textId="77777777" w:rsidR="00DF198B" w:rsidRPr="00B87908" w:rsidRDefault="00DF198B" w:rsidP="00DF198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4C7C102E" w14:textId="77777777" w:rsidTr="007F3CA4">
        <w:trPr>
          <w:jc w:val="center"/>
        </w:trPr>
        <w:tc>
          <w:tcPr>
            <w:tcW w:w="2357" w:type="dxa"/>
            <w:gridSpan w:val="2"/>
          </w:tcPr>
          <w:p w14:paraId="2A469F6C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107" w:type="dxa"/>
            <w:gridSpan w:val="3"/>
          </w:tcPr>
          <w:p w14:paraId="725EB54B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26" w:type="dxa"/>
            <w:gridSpan w:val="3"/>
          </w:tcPr>
          <w:p w14:paraId="365DEDE4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</w:tbl>
    <w:p w14:paraId="3BFFF0FE" w14:textId="77777777" w:rsidR="000A213B" w:rsidRDefault="000A213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28FFD846" w14:textId="77777777" w:rsidR="000A213B" w:rsidRDefault="000A213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20CC6A2B" w14:textId="77777777" w:rsidR="000A213B" w:rsidRDefault="000A213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0C749707" w14:textId="77777777" w:rsidR="000A213B" w:rsidRDefault="000A213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005500AE" w14:textId="77777777" w:rsidR="000A213B" w:rsidRDefault="000A213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3ADA3C95" w14:textId="77777777" w:rsidR="000A213B" w:rsidRDefault="000A213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43FF56CA" w14:textId="77777777" w:rsidR="000A213B" w:rsidRDefault="000A213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DD9C1D4" w14:textId="77777777" w:rsidR="000A213B" w:rsidRDefault="000A213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1FDEA92F" w14:textId="77777777" w:rsidR="000A213B" w:rsidRDefault="000A213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F28093F" w14:textId="77777777" w:rsidR="000A213B" w:rsidRDefault="000A213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7C76B912" w14:textId="77777777" w:rsidR="000A213B" w:rsidRDefault="000A213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75C6238F" w14:textId="01A044A9" w:rsidR="006F572F" w:rsidRDefault="0032217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3</w:t>
      </w:r>
      <w:r w:rsidR="007F3CA4">
        <w:rPr>
          <w:rFonts w:ascii="Times New Roman" w:hAnsi="Times New Roman" w:cs="Times New Roman"/>
          <w:sz w:val="32"/>
          <w:szCs w:val="32"/>
          <w:u w:val="single"/>
        </w:rPr>
        <w:t>.</w:t>
      </w:r>
      <w:r w:rsidR="00462B8B">
        <w:rPr>
          <w:rFonts w:ascii="Times New Roman" w:hAnsi="Times New Roman" w:cs="Times New Roman"/>
          <w:sz w:val="32"/>
          <w:szCs w:val="32"/>
          <w:u w:val="single"/>
        </w:rPr>
        <w:t>1</w:t>
      </w:r>
      <w:r w:rsidR="007F3CA4">
        <w:rPr>
          <w:rFonts w:ascii="Times New Roman" w:hAnsi="Times New Roman" w:cs="Times New Roman"/>
          <w:sz w:val="32"/>
          <w:szCs w:val="32"/>
          <w:u w:val="single"/>
        </w:rPr>
        <w:t xml:space="preserve">. </w:t>
      </w:r>
      <w:r>
        <w:rPr>
          <w:rFonts w:ascii="Times New Roman" w:hAnsi="Times New Roman" w:cs="Times New Roman"/>
          <w:sz w:val="32"/>
          <w:szCs w:val="32"/>
          <w:u w:val="single"/>
        </w:rPr>
        <w:t>Sparse Reconstruction</w:t>
      </w:r>
      <w:r w:rsidR="00462B8B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4FA882C8" w14:textId="0EAE235A" w:rsidR="007F3CA4" w:rsidRDefault="007F3CA4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986F448" w14:textId="5906CE5D" w:rsidR="002726C5" w:rsidRDefault="007F3C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32217B" w:rsidRPr="0032217B">
        <w:rPr>
          <w:rFonts w:ascii="Times New Roman" w:hAnsi="Times New Roman" w:cs="Times New Roman"/>
        </w:rPr>
        <w:t xml:space="preserve">In this section, </w:t>
      </w:r>
      <w:r w:rsidR="0032217B">
        <w:rPr>
          <w:rFonts w:ascii="Times New Roman" w:hAnsi="Times New Roman" w:cs="Times New Roman"/>
        </w:rPr>
        <w:t xml:space="preserve">we </w:t>
      </w:r>
      <w:r w:rsidR="0032217B" w:rsidRPr="0032217B">
        <w:rPr>
          <w:rFonts w:ascii="Times New Roman" w:hAnsi="Times New Roman" w:cs="Times New Roman"/>
        </w:rPr>
        <w:t>wr</w:t>
      </w:r>
      <w:r w:rsidR="0032217B">
        <w:rPr>
          <w:rFonts w:ascii="Times New Roman" w:hAnsi="Times New Roman" w:cs="Times New Roman"/>
        </w:rPr>
        <w:t>ot</w:t>
      </w:r>
      <w:r w:rsidR="0032217B" w:rsidRPr="0032217B">
        <w:rPr>
          <w:rFonts w:ascii="Times New Roman" w:hAnsi="Times New Roman" w:cs="Times New Roman"/>
        </w:rPr>
        <w:t xml:space="preserve">e a set of functions to compute the sparse reconstruction from two sample images of a temple. </w:t>
      </w:r>
      <w:r w:rsidR="0032217B">
        <w:rPr>
          <w:rFonts w:ascii="Times New Roman" w:hAnsi="Times New Roman" w:cs="Times New Roman"/>
        </w:rPr>
        <w:t>We</w:t>
      </w:r>
      <w:r w:rsidR="0032217B" w:rsidRPr="0032217B">
        <w:rPr>
          <w:rFonts w:ascii="Times New Roman" w:hAnsi="Times New Roman" w:cs="Times New Roman"/>
        </w:rPr>
        <w:t xml:space="preserve"> first estimate</w:t>
      </w:r>
      <w:r w:rsidR="0032217B">
        <w:rPr>
          <w:rFonts w:ascii="Times New Roman" w:hAnsi="Times New Roman" w:cs="Times New Roman"/>
        </w:rPr>
        <w:t>d</w:t>
      </w:r>
      <w:r w:rsidR="0032217B" w:rsidRPr="0032217B">
        <w:rPr>
          <w:rFonts w:ascii="Times New Roman" w:hAnsi="Times New Roman" w:cs="Times New Roman"/>
        </w:rPr>
        <w:t xml:space="preserve"> the Fundamental matrix, compute</w:t>
      </w:r>
      <w:r w:rsidR="0032217B">
        <w:rPr>
          <w:rFonts w:ascii="Times New Roman" w:hAnsi="Times New Roman" w:cs="Times New Roman"/>
        </w:rPr>
        <w:t>d</w:t>
      </w:r>
      <w:r w:rsidR="0032217B" w:rsidRPr="0032217B">
        <w:rPr>
          <w:rFonts w:ascii="Times New Roman" w:hAnsi="Times New Roman" w:cs="Times New Roman"/>
        </w:rPr>
        <w:t xml:space="preserve"> point correspondences, then plot</w:t>
      </w:r>
      <w:r w:rsidR="0032217B">
        <w:rPr>
          <w:rFonts w:ascii="Times New Roman" w:hAnsi="Times New Roman" w:cs="Times New Roman"/>
        </w:rPr>
        <w:t>ted</w:t>
      </w:r>
      <w:r w:rsidR="0032217B" w:rsidRPr="0032217B">
        <w:rPr>
          <w:rFonts w:ascii="Times New Roman" w:hAnsi="Times New Roman" w:cs="Times New Roman"/>
        </w:rPr>
        <w:t xml:space="preserve"> the results in 3D.</w:t>
      </w:r>
    </w:p>
    <w:p w14:paraId="7527ACCF" w14:textId="0E1D780A" w:rsidR="0032217B" w:rsidRDefault="0032217B">
      <w:pPr>
        <w:rPr>
          <w:rFonts w:ascii="Times New Roman" w:hAnsi="Times New Roman" w:cs="Times New Roman"/>
        </w:rPr>
      </w:pPr>
    </w:p>
    <w:p w14:paraId="1B92CE68" w14:textId="77777777" w:rsidR="0032217B" w:rsidRDefault="0032217B">
      <w:pPr>
        <w:rPr>
          <w:rFonts w:ascii="Times New Roman" w:hAnsi="Times New Roman" w:cs="Times New Roman"/>
        </w:rPr>
      </w:pPr>
    </w:p>
    <w:p w14:paraId="680968CA" w14:textId="6F7A5179" w:rsidR="0032217B" w:rsidRDefault="0032217B" w:rsidP="0032217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3.1.1. </w:t>
      </w:r>
      <w:r w:rsidRPr="0032217B">
        <w:rPr>
          <w:rFonts w:ascii="Times New Roman" w:hAnsi="Times New Roman" w:cs="Times New Roman"/>
          <w:sz w:val="32"/>
          <w:szCs w:val="32"/>
          <w:u w:val="single"/>
        </w:rPr>
        <w:t>Implement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the</w:t>
      </w:r>
      <w:r w:rsidRPr="0032217B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szCs w:val="32"/>
          <w:u w:val="single"/>
        </w:rPr>
        <w:t>E</w:t>
      </w:r>
      <w:r w:rsidRPr="0032217B">
        <w:rPr>
          <w:rFonts w:ascii="Times New Roman" w:hAnsi="Times New Roman" w:cs="Times New Roman"/>
          <w:sz w:val="32"/>
          <w:szCs w:val="32"/>
          <w:u w:val="single"/>
        </w:rPr>
        <w:t xml:space="preserve">ight </w:t>
      </w:r>
      <w:r>
        <w:rPr>
          <w:rFonts w:ascii="Times New Roman" w:hAnsi="Times New Roman" w:cs="Times New Roman"/>
          <w:sz w:val="32"/>
          <w:szCs w:val="32"/>
          <w:u w:val="single"/>
        </w:rPr>
        <w:t>P</w:t>
      </w:r>
      <w:r w:rsidRPr="0032217B">
        <w:rPr>
          <w:rFonts w:ascii="Times New Roman" w:hAnsi="Times New Roman" w:cs="Times New Roman"/>
          <w:sz w:val="32"/>
          <w:szCs w:val="32"/>
          <w:u w:val="single"/>
        </w:rPr>
        <w:t xml:space="preserve">oint </w:t>
      </w:r>
      <w:r>
        <w:rPr>
          <w:rFonts w:ascii="Times New Roman" w:hAnsi="Times New Roman" w:cs="Times New Roman"/>
          <w:sz w:val="32"/>
          <w:szCs w:val="32"/>
          <w:u w:val="single"/>
        </w:rPr>
        <w:t>A</w:t>
      </w:r>
      <w:r w:rsidRPr="0032217B">
        <w:rPr>
          <w:rFonts w:ascii="Times New Roman" w:hAnsi="Times New Roman" w:cs="Times New Roman"/>
          <w:sz w:val="32"/>
          <w:szCs w:val="32"/>
          <w:u w:val="single"/>
        </w:rPr>
        <w:t>lgorithm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70F1D254" w14:textId="77777777" w:rsidR="002726C5" w:rsidRDefault="002726C5">
      <w:pPr>
        <w:rPr>
          <w:rFonts w:ascii="Times New Roman" w:hAnsi="Times New Roman" w:cs="Times New Roman"/>
        </w:rPr>
      </w:pPr>
    </w:p>
    <w:p w14:paraId="2ADEFAEB" w14:textId="5DCB2B38" w:rsidR="00C26CAE" w:rsidRDefault="0032217B" w:rsidP="00C26C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According to the handout, we used </w:t>
      </w:r>
      <w:r w:rsidRPr="0032217B">
        <w:rPr>
          <w:rFonts w:ascii="Times New Roman" w:hAnsi="Times New Roman" w:cs="Times New Roman"/>
        </w:rPr>
        <w:t xml:space="preserve">the </w:t>
      </w:r>
      <w:proofErr w:type="gramStart"/>
      <w:r w:rsidRPr="0032217B">
        <w:rPr>
          <w:rFonts w:ascii="Times New Roman" w:hAnsi="Times New Roman" w:cs="Times New Roman"/>
        </w:rPr>
        <w:t>eight point</w:t>
      </w:r>
      <w:proofErr w:type="gramEnd"/>
      <w:r w:rsidRPr="0032217B">
        <w:rPr>
          <w:rFonts w:ascii="Times New Roman" w:hAnsi="Times New Roman" w:cs="Times New Roman"/>
        </w:rPr>
        <w:t xml:space="preserve"> algorithm to estimate the fundamental matrix</w:t>
      </w:r>
      <w:r>
        <w:rPr>
          <w:rFonts w:ascii="Times New Roman" w:hAnsi="Times New Roman" w:cs="Times New Roman"/>
        </w:rPr>
        <w:t>. We recovered F and visualized some epipolar lines as required:</w:t>
      </w:r>
    </w:p>
    <w:p w14:paraId="5645E247" w14:textId="34EAE184" w:rsidR="00B138B3" w:rsidRDefault="00B138B3" w:rsidP="00C26CA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DA4445" wp14:editId="46DA36F4">
            <wp:extent cx="5943600" cy="1108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27EE" w14:textId="6662E9AE" w:rsidR="00B138B3" w:rsidRDefault="00B138B3" w:rsidP="00C26CA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02E02E" wp14:editId="75A5340F">
            <wp:extent cx="5943600" cy="4318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CD14" w14:textId="77777777" w:rsidR="00B138B3" w:rsidRDefault="00B138B3" w:rsidP="00B138B3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0D627B25" w14:textId="77777777" w:rsidR="00B138B3" w:rsidRDefault="00B138B3" w:rsidP="00B138B3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04759BB4" w14:textId="29D94874" w:rsidR="00B138B3" w:rsidRDefault="00B138B3" w:rsidP="00B138B3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 xml:space="preserve">3.1.2. </w:t>
      </w:r>
      <w:r w:rsidRPr="00B138B3">
        <w:rPr>
          <w:rFonts w:ascii="Times New Roman" w:hAnsi="Times New Roman" w:cs="Times New Roman"/>
          <w:sz w:val="32"/>
          <w:szCs w:val="32"/>
          <w:u w:val="single"/>
        </w:rPr>
        <w:t xml:space="preserve">Find </w:t>
      </w:r>
      <w:r>
        <w:rPr>
          <w:rFonts w:ascii="Times New Roman" w:hAnsi="Times New Roman" w:cs="Times New Roman"/>
          <w:sz w:val="32"/>
          <w:szCs w:val="32"/>
          <w:u w:val="single"/>
        </w:rPr>
        <w:t>E</w:t>
      </w:r>
      <w:r w:rsidRPr="00B138B3">
        <w:rPr>
          <w:rFonts w:ascii="Times New Roman" w:hAnsi="Times New Roman" w:cs="Times New Roman"/>
          <w:sz w:val="32"/>
          <w:szCs w:val="32"/>
          <w:u w:val="single"/>
        </w:rPr>
        <w:t xml:space="preserve">pipolar </w:t>
      </w:r>
      <w:r>
        <w:rPr>
          <w:rFonts w:ascii="Times New Roman" w:hAnsi="Times New Roman" w:cs="Times New Roman"/>
          <w:sz w:val="32"/>
          <w:szCs w:val="32"/>
          <w:u w:val="single"/>
        </w:rPr>
        <w:t>C</w:t>
      </w:r>
      <w:r w:rsidRPr="00B138B3">
        <w:rPr>
          <w:rFonts w:ascii="Times New Roman" w:hAnsi="Times New Roman" w:cs="Times New Roman"/>
          <w:sz w:val="32"/>
          <w:szCs w:val="32"/>
          <w:u w:val="single"/>
        </w:rPr>
        <w:t>orrespondences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7BABAF6B" w14:textId="0FBD64CF" w:rsidR="00B138B3" w:rsidRDefault="00B138B3" w:rsidP="00C26CAE">
      <w:pPr>
        <w:rPr>
          <w:rFonts w:ascii="Times New Roman" w:hAnsi="Times New Roman" w:cs="Times New Roman"/>
        </w:rPr>
      </w:pPr>
    </w:p>
    <w:p w14:paraId="6FD1046E" w14:textId="5E13A716" w:rsidR="00B138B3" w:rsidRDefault="00B138B3" w:rsidP="00C26C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As stated in the handout, in this section, we found many point pairs to acquire </w:t>
      </w:r>
      <w:r w:rsidRPr="00B138B3">
        <w:rPr>
          <w:rFonts w:ascii="Times New Roman" w:hAnsi="Times New Roman" w:cs="Times New Roman"/>
        </w:rPr>
        <w:t>a rough outline of the 3D object</w:t>
      </w:r>
      <w:r>
        <w:rPr>
          <w:rFonts w:ascii="Times New Roman" w:hAnsi="Times New Roman" w:cs="Times New Roman"/>
        </w:rPr>
        <w:t>, in this case a temple.</w:t>
      </w:r>
      <w:r w:rsidR="00B619FC">
        <w:rPr>
          <w:rFonts w:ascii="Times New Roman" w:hAnsi="Times New Roman" w:cs="Times New Roman"/>
        </w:rPr>
        <w:t xml:space="preserve"> We wrote a function called </w:t>
      </w:r>
      <w:proofErr w:type="spellStart"/>
      <w:r w:rsidR="00B619FC">
        <w:rPr>
          <w:rFonts w:ascii="Times New Roman" w:hAnsi="Times New Roman" w:cs="Times New Roman"/>
        </w:rPr>
        <w:t>epipolarCorrespondence</w:t>
      </w:r>
      <w:proofErr w:type="spellEnd"/>
      <w:r w:rsidR="00B619FC">
        <w:rPr>
          <w:rFonts w:ascii="Times New Roman" w:hAnsi="Times New Roman" w:cs="Times New Roman"/>
        </w:rPr>
        <w:t xml:space="preserve"> which takes as arguments the pair of temple images (stereo pair), fundamental matrix F (from </w:t>
      </w:r>
      <w:proofErr w:type="spellStart"/>
      <w:r w:rsidR="00B619FC">
        <w:rPr>
          <w:rFonts w:ascii="Times New Roman" w:hAnsi="Times New Roman" w:cs="Times New Roman"/>
        </w:rPr>
        <w:t>eightpoint</w:t>
      </w:r>
      <w:proofErr w:type="spellEnd"/>
      <w:r w:rsidR="00B619FC">
        <w:rPr>
          <w:rFonts w:ascii="Times New Roman" w:hAnsi="Times New Roman" w:cs="Times New Roman"/>
        </w:rPr>
        <w:t xml:space="preserve">), and pts1, a Nx2 </w:t>
      </w:r>
      <w:r w:rsidR="00B619FC" w:rsidRPr="00B619FC">
        <w:rPr>
          <w:rFonts w:ascii="Times New Roman" w:hAnsi="Times New Roman" w:cs="Times New Roman"/>
        </w:rPr>
        <w:t>matrix containing the (</w:t>
      </w:r>
      <w:proofErr w:type="spellStart"/>
      <w:r w:rsidR="00B619FC" w:rsidRPr="00B619FC">
        <w:rPr>
          <w:rFonts w:ascii="Times New Roman" w:hAnsi="Times New Roman" w:cs="Times New Roman"/>
        </w:rPr>
        <w:t>x,y</w:t>
      </w:r>
      <w:proofErr w:type="spellEnd"/>
      <w:r w:rsidR="00B619FC" w:rsidRPr="00B619FC">
        <w:rPr>
          <w:rFonts w:ascii="Times New Roman" w:hAnsi="Times New Roman" w:cs="Times New Roman"/>
        </w:rPr>
        <w:t>) points in the first image</w:t>
      </w:r>
      <w:r w:rsidR="00B619FC">
        <w:rPr>
          <w:rFonts w:ascii="Times New Roman" w:hAnsi="Times New Roman" w:cs="Times New Roman"/>
        </w:rPr>
        <w:t>.</w:t>
      </w:r>
      <w:r w:rsidR="00B619FC" w:rsidRPr="00B619FC">
        <w:rPr>
          <w:rFonts w:ascii="Times New Roman" w:hAnsi="Times New Roman" w:cs="Times New Roman"/>
        </w:rPr>
        <w:t xml:space="preserve"> </w:t>
      </w:r>
      <w:r w:rsidR="00B619FC">
        <w:rPr>
          <w:rFonts w:ascii="Times New Roman" w:hAnsi="Times New Roman" w:cs="Times New Roman"/>
        </w:rPr>
        <w:t xml:space="preserve">As required, we used the </w:t>
      </w:r>
      <w:proofErr w:type="spellStart"/>
      <w:r w:rsidR="00B619FC">
        <w:rPr>
          <w:rFonts w:ascii="Times New Roman" w:hAnsi="Times New Roman" w:cs="Times New Roman"/>
        </w:rPr>
        <w:t>epipolarMatchGUI.m</w:t>
      </w:r>
      <w:proofErr w:type="spellEnd"/>
      <w:r w:rsidR="00B619FC">
        <w:rPr>
          <w:rFonts w:ascii="Times New Roman" w:hAnsi="Times New Roman" w:cs="Times New Roman"/>
        </w:rPr>
        <w:t xml:space="preserve"> file to visually test the </w:t>
      </w:r>
      <w:proofErr w:type="spellStart"/>
      <w:r w:rsidR="00B619FC">
        <w:rPr>
          <w:rFonts w:ascii="Times New Roman" w:hAnsi="Times New Roman" w:cs="Times New Roman"/>
        </w:rPr>
        <w:t>epipolarCorrespondence</w:t>
      </w:r>
      <w:proofErr w:type="spellEnd"/>
      <w:r w:rsidR="00B619FC">
        <w:rPr>
          <w:rFonts w:ascii="Times New Roman" w:hAnsi="Times New Roman" w:cs="Times New Roman"/>
        </w:rPr>
        <w:t xml:space="preserve"> function:</w:t>
      </w:r>
    </w:p>
    <w:p w14:paraId="32FDDEEB" w14:textId="505DB4BD" w:rsidR="00B619FC" w:rsidRDefault="00B619FC" w:rsidP="00C26CAE">
      <w:pPr>
        <w:rPr>
          <w:rFonts w:ascii="Times New Roman" w:hAnsi="Times New Roman" w:cs="Times New Roman"/>
        </w:rPr>
      </w:pPr>
    </w:p>
    <w:p w14:paraId="35EB888F" w14:textId="1BE16F3C" w:rsidR="00B619FC" w:rsidRDefault="00B619FC" w:rsidP="00C26CA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25956F" wp14:editId="5448296D">
            <wp:extent cx="5943600" cy="3907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185B" w14:textId="699899B6" w:rsidR="00B619FC" w:rsidRDefault="00494A07" w:rsidP="00494A0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8FA431A" wp14:editId="14A6FF4D">
            <wp:extent cx="3976388" cy="429577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432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CB36" w14:textId="2979A645" w:rsidR="00494A07" w:rsidRDefault="00494A07" w:rsidP="00494A07">
      <w:pPr>
        <w:jc w:val="center"/>
        <w:rPr>
          <w:rFonts w:ascii="Times New Roman" w:hAnsi="Times New Roman" w:cs="Times New Roman"/>
        </w:rPr>
      </w:pPr>
    </w:p>
    <w:p w14:paraId="3AEC5BC4" w14:textId="38DDCE41" w:rsidR="00494A07" w:rsidRDefault="00494A07" w:rsidP="00494A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For the similarity metric, we decided to match the windows of the two images</w:t>
      </w:r>
      <w:r w:rsidR="00AC1A08">
        <w:rPr>
          <w:rFonts w:ascii="Times New Roman" w:hAnsi="Times New Roman" w:cs="Times New Roman"/>
        </w:rPr>
        <w:t>. In the second image, we search features in a range respective to the x value from the first image. This avoids the selection of similar features</w:t>
      </w:r>
      <w:r w:rsidR="003C2F35">
        <w:rPr>
          <w:rFonts w:ascii="Times New Roman" w:hAnsi="Times New Roman" w:cs="Times New Roman"/>
        </w:rPr>
        <w:t>.</w:t>
      </w:r>
    </w:p>
    <w:p w14:paraId="303E6F1A" w14:textId="77777777" w:rsidR="003C2F35" w:rsidRDefault="003C2F35" w:rsidP="00494A07">
      <w:pPr>
        <w:rPr>
          <w:rFonts w:ascii="Times New Roman" w:hAnsi="Times New Roman" w:cs="Times New Roman"/>
        </w:rPr>
      </w:pPr>
    </w:p>
    <w:p w14:paraId="7109A0DA" w14:textId="196CAC15" w:rsidR="003C2F35" w:rsidRDefault="003C2F35" w:rsidP="00494A07">
      <w:pPr>
        <w:rPr>
          <w:rFonts w:ascii="Times New Roman" w:hAnsi="Times New Roman" w:cs="Times New Roman"/>
        </w:rPr>
      </w:pPr>
    </w:p>
    <w:p w14:paraId="4E8E8788" w14:textId="7C12E353" w:rsidR="003C2F35" w:rsidRDefault="003C2F35" w:rsidP="003C2F35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3.1.3. </w:t>
      </w:r>
      <w:r w:rsidRPr="003C2F35">
        <w:rPr>
          <w:rFonts w:ascii="Times New Roman" w:hAnsi="Times New Roman" w:cs="Times New Roman"/>
          <w:sz w:val="32"/>
          <w:szCs w:val="32"/>
          <w:u w:val="single"/>
        </w:rPr>
        <w:t xml:space="preserve">Write a </w:t>
      </w:r>
      <w:r>
        <w:rPr>
          <w:rFonts w:ascii="Times New Roman" w:hAnsi="Times New Roman" w:cs="Times New Roman"/>
          <w:sz w:val="32"/>
          <w:szCs w:val="32"/>
          <w:u w:val="single"/>
        </w:rPr>
        <w:t>F</w:t>
      </w:r>
      <w:r w:rsidRPr="003C2F35">
        <w:rPr>
          <w:rFonts w:ascii="Times New Roman" w:hAnsi="Times New Roman" w:cs="Times New Roman"/>
          <w:sz w:val="32"/>
          <w:szCs w:val="32"/>
          <w:u w:val="single"/>
        </w:rPr>
        <w:t xml:space="preserve">unction to </w:t>
      </w:r>
      <w:r>
        <w:rPr>
          <w:rFonts w:ascii="Times New Roman" w:hAnsi="Times New Roman" w:cs="Times New Roman"/>
          <w:sz w:val="32"/>
          <w:szCs w:val="32"/>
          <w:u w:val="single"/>
        </w:rPr>
        <w:t>C</w:t>
      </w:r>
      <w:r w:rsidRPr="003C2F35">
        <w:rPr>
          <w:rFonts w:ascii="Times New Roman" w:hAnsi="Times New Roman" w:cs="Times New Roman"/>
          <w:sz w:val="32"/>
          <w:szCs w:val="32"/>
          <w:u w:val="single"/>
        </w:rPr>
        <w:t xml:space="preserve">ompute </w:t>
      </w:r>
      <w:r>
        <w:rPr>
          <w:rFonts w:ascii="Times New Roman" w:hAnsi="Times New Roman" w:cs="Times New Roman"/>
          <w:sz w:val="32"/>
          <w:szCs w:val="32"/>
          <w:u w:val="single"/>
        </w:rPr>
        <w:t>the</w:t>
      </w:r>
      <w:r w:rsidRPr="003C2F35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szCs w:val="32"/>
          <w:u w:val="single"/>
        </w:rPr>
        <w:t>E</w:t>
      </w:r>
      <w:r w:rsidRPr="003C2F35">
        <w:rPr>
          <w:rFonts w:ascii="Times New Roman" w:hAnsi="Times New Roman" w:cs="Times New Roman"/>
          <w:sz w:val="32"/>
          <w:szCs w:val="32"/>
          <w:u w:val="single"/>
        </w:rPr>
        <w:t xml:space="preserve">ssential </w:t>
      </w:r>
      <w:r>
        <w:rPr>
          <w:rFonts w:ascii="Times New Roman" w:hAnsi="Times New Roman" w:cs="Times New Roman"/>
          <w:sz w:val="32"/>
          <w:szCs w:val="32"/>
          <w:u w:val="single"/>
        </w:rPr>
        <w:t>M</w:t>
      </w:r>
      <w:r w:rsidRPr="003C2F35">
        <w:rPr>
          <w:rFonts w:ascii="Times New Roman" w:hAnsi="Times New Roman" w:cs="Times New Roman"/>
          <w:sz w:val="32"/>
          <w:szCs w:val="32"/>
          <w:u w:val="single"/>
        </w:rPr>
        <w:t>atrix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79124FDB" w14:textId="7BA7D884" w:rsidR="003C2F35" w:rsidRDefault="003C2F35" w:rsidP="00494A07">
      <w:pPr>
        <w:rPr>
          <w:rFonts w:ascii="Times New Roman" w:hAnsi="Times New Roman" w:cs="Times New Roman"/>
        </w:rPr>
      </w:pPr>
    </w:p>
    <w:p w14:paraId="712A3969" w14:textId="3425BD97" w:rsidR="003C2F35" w:rsidRDefault="003C2F35" w:rsidP="00494A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As stated in the handout, here we </w:t>
      </w:r>
      <w:r w:rsidRPr="003C2F35">
        <w:rPr>
          <w:rFonts w:ascii="Times New Roman" w:hAnsi="Times New Roman" w:cs="Times New Roman"/>
        </w:rPr>
        <w:t>compute</w:t>
      </w:r>
      <w:r>
        <w:rPr>
          <w:rFonts w:ascii="Times New Roman" w:hAnsi="Times New Roman" w:cs="Times New Roman"/>
        </w:rPr>
        <w:t>d</w:t>
      </w:r>
      <w:r w:rsidRPr="003C2F35">
        <w:rPr>
          <w:rFonts w:ascii="Times New Roman" w:hAnsi="Times New Roman" w:cs="Times New Roman"/>
        </w:rPr>
        <w:t xml:space="preserve"> the Essential matrix</w:t>
      </w:r>
      <w:r>
        <w:rPr>
          <w:rFonts w:ascii="Times New Roman" w:hAnsi="Times New Roman" w:cs="Times New Roman"/>
        </w:rPr>
        <w:t xml:space="preserve">, E. While </w:t>
      </w:r>
      <w:r w:rsidRPr="003C2F35">
        <w:rPr>
          <w:rFonts w:ascii="Times New Roman" w:hAnsi="Times New Roman" w:cs="Times New Roman"/>
        </w:rPr>
        <w:t xml:space="preserve">F is the Fundamental matrix computed between two images, K1 and K2 are the intrinsic camera matrices for the first and second image respectively (contained in </w:t>
      </w:r>
      <w:proofErr w:type="spellStart"/>
      <w:r w:rsidRPr="003C2F35">
        <w:rPr>
          <w:rFonts w:ascii="Times New Roman" w:hAnsi="Times New Roman" w:cs="Times New Roman"/>
        </w:rPr>
        <w:t>intrinsics.mat</w:t>
      </w:r>
      <w:proofErr w:type="spellEnd"/>
      <w:r w:rsidRPr="003C2F35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,</w:t>
      </w:r>
      <w:r w:rsidRPr="003C2F35">
        <w:rPr>
          <w:rFonts w:ascii="Times New Roman" w:hAnsi="Times New Roman" w:cs="Times New Roman"/>
        </w:rPr>
        <w:t xml:space="preserve"> E is the computed essential matrix.</w:t>
      </w:r>
      <w:r>
        <w:rPr>
          <w:rFonts w:ascii="Times New Roman" w:hAnsi="Times New Roman" w:cs="Times New Roman"/>
        </w:rPr>
        <w:t xml:space="preserve"> We estimated E for the temple image pair provided:</w:t>
      </w:r>
    </w:p>
    <w:p w14:paraId="26E717B5" w14:textId="7A2E1FFB" w:rsidR="003C2F35" w:rsidRDefault="003C2F35" w:rsidP="00494A0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F2A686" wp14:editId="687CA768">
            <wp:extent cx="5943600" cy="879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E7BA" w14:textId="1CFFBB0A" w:rsidR="003C2F35" w:rsidRDefault="003C2F35" w:rsidP="00494A07">
      <w:pPr>
        <w:rPr>
          <w:rFonts w:ascii="Times New Roman" w:hAnsi="Times New Roman" w:cs="Times New Roman"/>
        </w:rPr>
      </w:pPr>
    </w:p>
    <w:p w14:paraId="19B73AC3" w14:textId="2556134C" w:rsidR="003C2F35" w:rsidRDefault="003C2F35" w:rsidP="00494A07">
      <w:pPr>
        <w:rPr>
          <w:rFonts w:ascii="Times New Roman" w:hAnsi="Times New Roman" w:cs="Times New Roman"/>
        </w:rPr>
      </w:pPr>
    </w:p>
    <w:p w14:paraId="722F16E2" w14:textId="138DD8DC" w:rsidR="003C2F35" w:rsidRDefault="003C2F35" w:rsidP="00494A07">
      <w:pPr>
        <w:rPr>
          <w:rFonts w:ascii="Times New Roman" w:hAnsi="Times New Roman" w:cs="Times New Roman"/>
        </w:rPr>
      </w:pPr>
    </w:p>
    <w:p w14:paraId="43C53408" w14:textId="7F69F503" w:rsidR="003C2F35" w:rsidRDefault="003C2F35" w:rsidP="00494A07">
      <w:pPr>
        <w:rPr>
          <w:rFonts w:ascii="Times New Roman" w:hAnsi="Times New Roman" w:cs="Times New Roman"/>
        </w:rPr>
      </w:pPr>
    </w:p>
    <w:p w14:paraId="34C1E2C3" w14:textId="0D2511B5" w:rsidR="003C2F35" w:rsidRDefault="003C2F35" w:rsidP="00494A07">
      <w:pPr>
        <w:rPr>
          <w:rFonts w:ascii="Times New Roman" w:hAnsi="Times New Roman" w:cs="Times New Roman"/>
        </w:rPr>
      </w:pPr>
    </w:p>
    <w:p w14:paraId="42CE2EDA" w14:textId="283B6132" w:rsidR="003C2F35" w:rsidRDefault="003C2F35" w:rsidP="003C2F35">
      <w:pPr>
        <w:rPr>
          <w:rFonts w:ascii="Times New Roman" w:hAnsi="Times New Roman" w:cs="Times New Roman"/>
          <w:sz w:val="32"/>
          <w:szCs w:val="32"/>
          <w:u w:val="single"/>
        </w:rPr>
      </w:pPr>
      <w:bookmarkStart w:id="0" w:name="_Hlk131537037"/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 xml:space="preserve">3.1.4. </w:t>
      </w:r>
      <w:r w:rsidRPr="003C2F35">
        <w:rPr>
          <w:rFonts w:ascii="Times New Roman" w:hAnsi="Times New Roman" w:cs="Times New Roman"/>
          <w:sz w:val="32"/>
          <w:szCs w:val="32"/>
          <w:u w:val="single"/>
        </w:rPr>
        <w:t xml:space="preserve">Implement </w:t>
      </w:r>
      <w:r>
        <w:rPr>
          <w:rFonts w:ascii="Times New Roman" w:hAnsi="Times New Roman" w:cs="Times New Roman"/>
          <w:sz w:val="32"/>
          <w:szCs w:val="32"/>
          <w:u w:val="single"/>
        </w:rPr>
        <w:t>T</w:t>
      </w:r>
      <w:r w:rsidRPr="003C2F35">
        <w:rPr>
          <w:rFonts w:ascii="Times New Roman" w:hAnsi="Times New Roman" w:cs="Times New Roman"/>
          <w:sz w:val="32"/>
          <w:szCs w:val="32"/>
          <w:u w:val="single"/>
        </w:rPr>
        <w:t>riangulation</w:t>
      </w:r>
      <w:bookmarkEnd w:id="0"/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62250F70" w14:textId="19EFC59F" w:rsidR="003C2F35" w:rsidRDefault="003C2F35" w:rsidP="00494A07">
      <w:pPr>
        <w:rPr>
          <w:rFonts w:ascii="Times New Roman" w:hAnsi="Times New Roman" w:cs="Times New Roman"/>
        </w:rPr>
      </w:pPr>
    </w:p>
    <w:p w14:paraId="1E7D32C4" w14:textId="31E93FA7" w:rsidR="002500B6" w:rsidRDefault="002500B6" w:rsidP="00494A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Here, we w</w:t>
      </w:r>
      <w:r w:rsidRPr="002500B6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o</w:t>
      </w:r>
      <w:r w:rsidRPr="002500B6">
        <w:rPr>
          <w:rFonts w:ascii="Times New Roman" w:hAnsi="Times New Roman" w:cs="Times New Roman"/>
        </w:rPr>
        <w:t>te a function to triangulate pairs of 2D points in the images to a set of 3D points with the form</w:t>
      </w:r>
      <w:r>
        <w:rPr>
          <w:rFonts w:ascii="Times New Roman" w:hAnsi="Times New Roman" w:cs="Times New Roman"/>
        </w:rPr>
        <w:t xml:space="preserve"> “</w:t>
      </w:r>
      <w:r w:rsidRPr="002500B6">
        <w:rPr>
          <w:rFonts w:ascii="Times New Roman" w:hAnsi="Times New Roman" w:cs="Times New Roman"/>
        </w:rPr>
        <w:t>function pts3d = triangulate(P1, pts1, P2, pts2)</w:t>
      </w:r>
      <w:r>
        <w:rPr>
          <w:rFonts w:ascii="Times New Roman" w:hAnsi="Times New Roman" w:cs="Times New Roman"/>
        </w:rPr>
        <w:t xml:space="preserve">.” Upon implementation, we </w:t>
      </w:r>
      <w:r w:rsidRPr="002500B6">
        <w:rPr>
          <w:rFonts w:ascii="Times New Roman" w:hAnsi="Times New Roman" w:cs="Times New Roman"/>
        </w:rPr>
        <w:t>check</w:t>
      </w:r>
      <w:r>
        <w:rPr>
          <w:rFonts w:ascii="Times New Roman" w:hAnsi="Times New Roman" w:cs="Times New Roman"/>
        </w:rPr>
        <w:t>ed</w:t>
      </w:r>
      <w:r w:rsidRPr="002500B6">
        <w:rPr>
          <w:rFonts w:ascii="Times New Roman" w:hAnsi="Times New Roman" w:cs="Times New Roman"/>
        </w:rPr>
        <w:t xml:space="preserve"> the performance by looking at the re-projection error. To compute the re-projection error, </w:t>
      </w:r>
      <w:r>
        <w:rPr>
          <w:rFonts w:ascii="Times New Roman" w:hAnsi="Times New Roman" w:cs="Times New Roman"/>
        </w:rPr>
        <w:t xml:space="preserve">we </w:t>
      </w:r>
      <w:r w:rsidRPr="002500B6">
        <w:rPr>
          <w:rFonts w:ascii="Times New Roman" w:hAnsi="Times New Roman" w:cs="Times New Roman"/>
        </w:rPr>
        <w:t>project</w:t>
      </w:r>
      <w:r>
        <w:rPr>
          <w:rFonts w:ascii="Times New Roman" w:hAnsi="Times New Roman" w:cs="Times New Roman"/>
        </w:rPr>
        <w:t xml:space="preserve">ed </w:t>
      </w:r>
      <w:r w:rsidRPr="002500B6">
        <w:rPr>
          <w:rFonts w:ascii="Times New Roman" w:hAnsi="Times New Roman" w:cs="Times New Roman"/>
        </w:rPr>
        <w:t>the estimated 3D points back to the image 1(2) and compute</w:t>
      </w:r>
      <w:r>
        <w:rPr>
          <w:rFonts w:ascii="Times New Roman" w:hAnsi="Times New Roman" w:cs="Times New Roman"/>
        </w:rPr>
        <w:t>d</w:t>
      </w:r>
      <w:r w:rsidRPr="002500B6">
        <w:rPr>
          <w:rFonts w:ascii="Times New Roman" w:hAnsi="Times New Roman" w:cs="Times New Roman"/>
        </w:rPr>
        <w:t xml:space="preserve"> the mean Euclidean error between projected 2D points and pts1(2)</w:t>
      </w:r>
      <w:r>
        <w:rPr>
          <w:rFonts w:ascii="Times New Roman" w:hAnsi="Times New Roman" w:cs="Times New Roman"/>
        </w:rPr>
        <w:t>:</w:t>
      </w:r>
    </w:p>
    <w:p w14:paraId="5C3BC694" w14:textId="77777777" w:rsidR="002500B6" w:rsidRDefault="002500B6" w:rsidP="00494A07">
      <w:pPr>
        <w:rPr>
          <w:rFonts w:ascii="Times New Roman" w:hAnsi="Times New Roman" w:cs="Times New Roman"/>
        </w:rPr>
      </w:pPr>
    </w:p>
    <w:p w14:paraId="41C2E3DC" w14:textId="4A53DDD7" w:rsidR="002500B6" w:rsidRDefault="002500B6" w:rsidP="00494A0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72546E" wp14:editId="2C7830AA">
            <wp:extent cx="5943600" cy="1379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18FB" w14:textId="7C3DFE98" w:rsidR="003C2F35" w:rsidRDefault="003C2F35" w:rsidP="00494A07">
      <w:pPr>
        <w:rPr>
          <w:rFonts w:ascii="Times New Roman" w:hAnsi="Times New Roman" w:cs="Times New Roman"/>
        </w:rPr>
      </w:pPr>
    </w:p>
    <w:p w14:paraId="715CFD75" w14:textId="6CA4A91D" w:rsidR="002500B6" w:rsidRDefault="002500B6" w:rsidP="00494A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The reprojection errors are less than 1, meaning that the implementation was correct.</w:t>
      </w:r>
    </w:p>
    <w:p w14:paraId="03F8BCC4" w14:textId="77777777" w:rsidR="002500B6" w:rsidRDefault="002500B6" w:rsidP="00494A07">
      <w:pPr>
        <w:rPr>
          <w:rFonts w:ascii="Times New Roman" w:hAnsi="Times New Roman" w:cs="Times New Roman"/>
        </w:rPr>
      </w:pPr>
    </w:p>
    <w:p w14:paraId="5350FC0F" w14:textId="026598AE" w:rsidR="002500B6" w:rsidRDefault="002500B6" w:rsidP="00494A07">
      <w:pPr>
        <w:rPr>
          <w:rFonts w:ascii="Times New Roman" w:hAnsi="Times New Roman" w:cs="Times New Roman"/>
        </w:rPr>
      </w:pPr>
    </w:p>
    <w:p w14:paraId="065B0392" w14:textId="6B5C6165" w:rsidR="002500B6" w:rsidRDefault="002500B6" w:rsidP="002500B6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3.1.4. </w:t>
      </w:r>
      <w:r w:rsidRPr="002500B6">
        <w:rPr>
          <w:rFonts w:ascii="Times New Roman" w:hAnsi="Times New Roman" w:cs="Times New Roman"/>
          <w:sz w:val="32"/>
          <w:szCs w:val="32"/>
          <w:u w:val="single"/>
        </w:rPr>
        <w:t xml:space="preserve">Write a </w:t>
      </w:r>
      <w:r>
        <w:rPr>
          <w:rFonts w:ascii="Times New Roman" w:hAnsi="Times New Roman" w:cs="Times New Roman"/>
          <w:sz w:val="32"/>
          <w:szCs w:val="32"/>
          <w:u w:val="single"/>
        </w:rPr>
        <w:t>T</w:t>
      </w:r>
      <w:r w:rsidRPr="002500B6">
        <w:rPr>
          <w:rFonts w:ascii="Times New Roman" w:hAnsi="Times New Roman" w:cs="Times New Roman"/>
          <w:sz w:val="32"/>
          <w:szCs w:val="32"/>
          <w:u w:val="single"/>
        </w:rPr>
        <w:t xml:space="preserve">est </w:t>
      </w:r>
      <w:r>
        <w:rPr>
          <w:rFonts w:ascii="Times New Roman" w:hAnsi="Times New Roman" w:cs="Times New Roman"/>
          <w:sz w:val="32"/>
          <w:szCs w:val="32"/>
          <w:u w:val="single"/>
        </w:rPr>
        <w:t>S</w:t>
      </w:r>
      <w:r w:rsidRPr="002500B6">
        <w:rPr>
          <w:rFonts w:ascii="Times New Roman" w:hAnsi="Times New Roman" w:cs="Times New Roman"/>
          <w:sz w:val="32"/>
          <w:szCs w:val="32"/>
          <w:u w:val="single"/>
        </w:rPr>
        <w:t xml:space="preserve">cript </w:t>
      </w:r>
      <w:r>
        <w:rPr>
          <w:rFonts w:ascii="Times New Roman" w:hAnsi="Times New Roman" w:cs="Times New Roman"/>
          <w:sz w:val="32"/>
          <w:szCs w:val="32"/>
          <w:u w:val="single"/>
        </w:rPr>
        <w:t>T</w:t>
      </w:r>
      <w:r w:rsidRPr="002500B6">
        <w:rPr>
          <w:rFonts w:ascii="Times New Roman" w:hAnsi="Times New Roman" w:cs="Times New Roman"/>
          <w:sz w:val="32"/>
          <w:szCs w:val="32"/>
          <w:u w:val="single"/>
        </w:rPr>
        <w:t xml:space="preserve">hat </w:t>
      </w:r>
      <w:r>
        <w:rPr>
          <w:rFonts w:ascii="Times New Roman" w:hAnsi="Times New Roman" w:cs="Times New Roman"/>
          <w:sz w:val="32"/>
          <w:szCs w:val="32"/>
          <w:u w:val="single"/>
        </w:rPr>
        <w:t>U</w:t>
      </w:r>
      <w:r w:rsidRPr="002500B6">
        <w:rPr>
          <w:rFonts w:ascii="Times New Roman" w:hAnsi="Times New Roman" w:cs="Times New Roman"/>
          <w:sz w:val="32"/>
          <w:szCs w:val="32"/>
          <w:u w:val="single"/>
        </w:rPr>
        <w:t xml:space="preserve">ses </w:t>
      </w:r>
      <w:proofErr w:type="spellStart"/>
      <w:r w:rsidRPr="002500B6">
        <w:rPr>
          <w:rFonts w:ascii="Times New Roman" w:hAnsi="Times New Roman" w:cs="Times New Roman"/>
          <w:sz w:val="32"/>
          <w:szCs w:val="32"/>
          <w:u w:val="single"/>
        </w:rPr>
        <w:t>templeCoords</w:t>
      </w:r>
      <w:proofErr w:type="spellEnd"/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5211594D" w14:textId="7E9BB151" w:rsidR="002500B6" w:rsidRDefault="002500B6" w:rsidP="002500B6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0E9F0A4E" w14:textId="084280D5" w:rsidR="002500B6" w:rsidRDefault="002500B6" w:rsidP="00494A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Here, we created a test script as outlined in the handout to generate a full 3D reconstruction. Here are images of the reconstruction from different angles:</w:t>
      </w:r>
    </w:p>
    <w:p w14:paraId="7A5517BC" w14:textId="2D7C7585" w:rsidR="002500B6" w:rsidRDefault="002500B6" w:rsidP="00494A07">
      <w:pPr>
        <w:rPr>
          <w:rFonts w:ascii="Times New Roman" w:hAnsi="Times New Roman" w:cs="Times New Roman"/>
        </w:rPr>
      </w:pPr>
    </w:p>
    <w:p w14:paraId="1AB52A4A" w14:textId="715D55F8" w:rsidR="002500B6" w:rsidRDefault="002500B6" w:rsidP="002500B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28395F" wp14:editId="31D2719D">
            <wp:extent cx="3609975" cy="2871254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3227" cy="28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054E" w14:textId="003E235D" w:rsidR="002500B6" w:rsidRDefault="002500B6" w:rsidP="002500B6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00DFB32" wp14:editId="60E65B01">
            <wp:extent cx="3609975" cy="2563014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5194" cy="25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4CC6" w14:textId="4F21F751" w:rsidR="002500B6" w:rsidRDefault="002500B6" w:rsidP="002500B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B4BB89" wp14:editId="6DC2396D">
            <wp:extent cx="3600450" cy="2620405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9121" cy="262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CDD8" w14:textId="5069775F" w:rsidR="002500B6" w:rsidRDefault="002500B6" w:rsidP="002500B6">
      <w:pPr>
        <w:jc w:val="center"/>
        <w:rPr>
          <w:rFonts w:ascii="Times New Roman" w:hAnsi="Times New Roman" w:cs="Times New Roman"/>
        </w:rPr>
      </w:pPr>
    </w:p>
    <w:p w14:paraId="79155013" w14:textId="77777777" w:rsidR="002500B6" w:rsidRDefault="002500B6" w:rsidP="002500B6">
      <w:pPr>
        <w:rPr>
          <w:rFonts w:ascii="Times New Roman" w:hAnsi="Times New Roman" w:cs="Times New Roman"/>
        </w:rPr>
      </w:pPr>
    </w:p>
    <w:p w14:paraId="12038EC7" w14:textId="41ADDD91" w:rsidR="002500B6" w:rsidRDefault="002500B6" w:rsidP="002500B6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3.2. </w:t>
      </w:r>
      <w:r w:rsidRPr="002500B6">
        <w:rPr>
          <w:rFonts w:ascii="Times New Roman" w:hAnsi="Times New Roman" w:cs="Times New Roman"/>
          <w:sz w:val="32"/>
          <w:szCs w:val="32"/>
          <w:u w:val="single"/>
        </w:rPr>
        <w:t xml:space="preserve">Dense </w:t>
      </w:r>
      <w:r>
        <w:rPr>
          <w:rFonts w:ascii="Times New Roman" w:hAnsi="Times New Roman" w:cs="Times New Roman"/>
          <w:sz w:val="32"/>
          <w:szCs w:val="32"/>
          <w:u w:val="single"/>
        </w:rPr>
        <w:t>R</w:t>
      </w:r>
      <w:r w:rsidRPr="002500B6">
        <w:rPr>
          <w:rFonts w:ascii="Times New Roman" w:hAnsi="Times New Roman" w:cs="Times New Roman"/>
          <w:sz w:val="32"/>
          <w:szCs w:val="32"/>
          <w:u w:val="single"/>
        </w:rPr>
        <w:t>econstruction</w:t>
      </w:r>
    </w:p>
    <w:p w14:paraId="4619D679" w14:textId="6845AEC8" w:rsidR="002500B6" w:rsidRDefault="002500B6" w:rsidP="002500B6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44F0BCB" w14:textId="357BEB1A" w:rsidR="002500B6" w:rsidRDefault="002500B6" w:rsidP="002500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2500B6">
        <w:rPr>
          <w:rFonts w:ascii="Times New Roman" w:hAnsi="Times New Roman" w:cs="Times New Roman"/>
        </w:rPr>
        <w:t xml:space="preserve">In this section, </w:t>
      </w:r>
      <w:r>
        <w:rPr>
          <w:rFonts w:ascii="Times New Roman" w:hAnsi="Times New Roman" w:cs="Times New Roman"/>
        </w:rPr>
        <w:t>we</w:t>
      </w:r>
      <w:r w:rsidRPr="002500B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wrote</w:t>
      </w:r>
      <w:r w:rsidRPr="002500B6">
        <w:rPr>
          <w:rFonts w:ascii="Times New Roman" w:hAnsi="Times New Roman" w:cs="Times New Roman"/>
        </w:rPr>
        <w:t xml:space="preserve"> a set of functions to perform a dense reconstruction on our temple examples. Given the provided intrinsic and computed extrinsic parameters, </w:t>
      </w:r>
      <w:r w:rsidR="00C40FB3">
        <w:rPr>
          <w:rFonts w:ascii="Times New Roman" w:hAnsi="Times New Roman" w:cs="Times New Roman"/>
        </w:rPr>
        <w:t>we wrote</w:t>
      </w:r>
      <w:r w:rsidRPr="002500B6">
        <w:rPr>
          <w:rFonts w:ascii="Times New Roman" w:hAnsi="Times New Roman" w:cs="Times New Roman"/>
        </w:rPr>
        <w:t xml:space="preserve"> a function to compute the rectification parameters of the two images. The rectified images are such that the epipolar lines are horizontal, so searching for correspondences becomes a simple linear. This </w:t>
      </w:r>
      <w:r w:rsidR="00C40FB3">
        <w:rPr>
          <w:rFonts w:ascii="Times New Roman" w:hAnsi="Times New Roman" w:cs="Times New Roman"/>
        </w:rPr>
        <w:t>was done</w:t>
      </w:r>
      <w:r w:rsidRPr="002500B6">
        <w:rPr>
          <w:rFonts w:ascii="Times New Roman" w:hAnsi="Times New Roman" w:cs="Times New Roman"/>
        </w:rPr>
        <w:t xml:space="preserve"> for every point. Finally, </w:t>
      </w:r>
      <w:r w:rsidR="00C40FB3">
        <w:rPr>
          <w:rFonts w:ascii="Times New Roman" w:hAnsi="Times New Roman" w:cs="Times New Roman"/>
        </w:rPr>
        <w:t>we</w:t>
      </w:r>
      <w:r w:rsidRPr="002500B6">
        <w:rPr>
          <w:rFonts w:ascii="Times New Roman" w:hAnsi="Times New Roman" w:cs="Times New Roman"/>
        </w:rPr>
        <w:t xml:space="preserve"> compute</w:t>
      </w:r>
      <w:r w:rsidR="00C40FB3">
        <w:rPr>
          <w:rFonts w:ascii="Times New Roman" w:hAnsi="Times New Roman" w:cs="Times New Roman"/>
        </w:rPr>
        <w:t>d</w:t>
      </w:r>
      <w:r w:rsidRPr="002500B6">
        <w:rPr>
          <w:rFonts w:ascii="Times New Roman" w:hAnsi="Times New Roman" w:cs="Times New Roman"/>
        </w:rPr>
        <w:t xml:space="preserve"> the depth map.</w:t>
      </w:r>
    </w:p>
    <w:p w14:paraId="1A2BC506" w14:textId="1C323646" w:rsidR="00C40FB3" w:rsidRDefault="00C40FB3" w:rsidP="002500B6">
      <w:pPr>
        <w:rPr>
          <w:rFonts w:ascii="Times New Roman" w:hAnsi="Times New Roman" w:cs="Times New Roman"/>
        </w:rPr>
      </w:pPr>
    </w:p>
    <w:p w14:paraId="4D58CCA8" w14:textId="62B02FD5" w:rsidR="00C40FB3" w:rsidRDefault="00C40FB3" w:rsidP="002500B6">
      <w:pPr>
        <w:rPr>
          <w:rFonts w:ascii="Times New Roman" w:hAnsi="Times New Roman" w:cs="Times New Roman"/>
        </w:rPr>
      </w:pPr>
    </w:p>
    <w:p w14:paraId="07D71A5D" w14:textId="77777777" w:rsidR="00C40FB3" w:rsidRDefault="00C40FB3" w:rsidP="00C40FB3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41BE3786" w14:textId="77777777" w:rsidR="00C40FB3" w:rsidRDefault="00C40FB3" w:rsidP="00C40FB3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F6DC457" w14:textId="77777777" w:rsidR="00C40FB3" w:rsidRDefault="00C40FB3" w:rsidP="00C40FB3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10B2445D" w14:textId="77777777" w:rsidR="00C40FB3" w:rsidRDefault="00C40FB3" w:rsidP="00C40FB3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3E3A0A98" w14:textId="611228C0" w:rsidR="00C40FB3" w:rsidRDefault="00C40FB3" w:rsidP="00C40FB3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3.2.1. Image Rectification</w:t>
      </w:r>
    </w:p>
    <w:p w14:paraId="1C27E050" w14:textId="40D5200C" w:rsidR="00C40FB3" w:rsidRDefault="00C40FB3" w:rsidP="002500B6">
      <w:pPr>
        <w:rPr>
          <w:rFonts w:ascii="Times New Roman" w:hAnsi="Times New Roman" w:cs="Times New Roman"/>
        </w:rPr>
      </w:pPr>
    </w:p>
    <w:p w14:paraId="4B3B5509" w14:textId="4680347B" w:rsidR="00C40FB3" w:rsidRDefault="00C40FB3" w:rsidP="002500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Here, we wrote a function that computes rectification matrices. Here is the output of </w:t>
      </w:r>
      <w:proofErr w:type="spellStart"/>
      <w:r>
        <w:rPr>
          <w:rFonts w:ascii="Times New Roman" w:hAnsi="Times New Roman" w:cs="Times New Roman"/>
        </w:rPr>
        <w:t>testRectify.m</w:t>
      </w:r>
      <w:proofErr w:type="spellEnd"/>
      <w:r>
        <w:rPr>
          <w:rFonts w:ascii="Times New Roman" w:hAnsi="Times New Roman" w:cs="Times New Roman"/>
        </w:rPr>
        <w:t xml:space="preserve"> as stated in the handout:</w:t>
      </w:r>
    </w:p>
    <w:p w14:paraId="3F6A1C65" w14:textId="77777777" w:rsidR="00C40FB3" w:rsidRDefault="00C40FB3" w:rsidP="002500B6">
      <w:pPr>
        <w:rPr>
          <w:rFonts w:ascii="Times New Roman" w:hAnsi="Times New Roman" w:cs="Times New Roman"/>
        </w:rPr>
      </w:pPr>
    </w:p>
    <w:p w14:paraId="43DB361E" w14:textId="21F56BDE" w:rsidR="00C40FB3" w:rsidRDefault="00C40FB3" w:rsidP="002500B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2A023F" wp14:editId="7CC98E83">
            <wp:extent cx="5943600" cy="25120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F372" w14:textId="0083476A" w:rsidR="00C40FB3" w:rsidRDefault="00C40FB3" w:rsidP="002500B6">
      <w:pPr>
        <w:rPr>
          <w:rFonts w:ascii="Times New Roman" w:hAnsi="Times New Roman" w:cs="Times New Roman"/>
        </w:rPr>
      </w:pPr>
    </w:p>
    <w:p w14:paraId="47576FAB" w14:textId="64D02635" w:rsidR="00C40FB3" w:rsidRDefault="00C40FB3" w:rsidP="002500B6">
      <w:pPr>
        <w:rPr>
          <w:rFonts w:ascii="Times New Roman" w:hAnsi="Times New Roman" w:cs="Times New Roman"/>
        </w:rPr>
      </w:pPr>
    </w:p>
    <w:p w14:paraId="20569F17" w14:textId="19391BA3" w:rsidR="00C40FB3" w:rsidRDefault="00C40FB3" w:rsidP="002500B6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3.2.2/3. </w:t>
      </w:r>
      <w:r w:rsidRPr="00C40FB3">
        <w:rPr>
          <w:rFonts w:ascii="Times New Roman" w:hAnsi="Times New Roman" w:cs="Times New Roman"/>
          <w:sz w:val="32"/>
          <w:szCs w:val="32"/>
          <w:u w:val="single"/>
        </w:rPr>
        <w:t xml:space="preserve">Dense </w:t>
      </w:r>
      <w:r>
        <w:rPr>
          <w:rFonts w:ascii="Times New Roman" w:hAnsi="Times New Roman" w:cs="Times New Roman"/>
          <w:sz w:val="32"/>
          <w:szCs w:val="32"/>
          <w:u w:val="single"/>
        </w:rPr>
        <w:t>W</w:t>
      </w:r>
      <w:r w:rsidRPr="00C40FB3">
        <w:rPr>
          <w:rFonts w:ascii="Times New Roman" w:hAnsi="Times New Roman" w:cs="Times New Roman"/>
          <w:sz w:val="32"/>
          <w:szCs w:val="32"/>
          <w:u w:val="single"/>
        </w:rPr>
        <w:t xml:space="preserve">indow </w:t>
      </w:r>
      <w:r>
        <w:rPr>
          <w:rFonts w:ascii="Times New Roman" w:hAnsi="Times New Roman" w:cs="Times New Roman"/>
          <w:sz w:val="32"/>
          <w:szCs w:val="32"/>
          <w:u w:val="single"/>
        </w:rPr>
        <w:t>M</w:t>
      </w:r>
      <w:r w:rsidRPr="00C40FB3">
        <w:rPr>
          <w:rFonts w:ascii="Times New Roman" w:hAnsi="Times New Roman" w:cs="Times New Roman"/>
          <w:sz w:val="32"/>
          <w:szCs w:val="32"/>
          <w:u w:val="single"/>
        </w:rPr>
        <w:t xml:space="preserve">atching to </w:t>
      </w:r>
      <w:r>
        <w:rPr>
          <w:rFonts w:ascii="Times New Roman" w:hAnsi="Times New Roman" w:cs="Times New Roman"/>
          <w:sz w:val="32"/>
          <w:szCs w:val="32"/>
          <w:u w:val="single"/>
        </w:rPr>
        <w:t>F</w:t>
      </w:r>
      <w:r w:rsidRPr="00C40FB3">
        <w:rPr>
          <w:rFonts w:ascii="Times New Roman" w:hAnsi="Times New Roman" w:cs="Times New Roman"/>
          <w:sz w:val="32"/>
          <w:szCs w:val="32"/>
          <w:u w:val="single"/>
        </w:rPr>
        <w:t xml:space="preserve">ind </w:t>
      </w:r>
      <w:r>
        <w:rPr>
          <w:rFonts w:ascii="Times New Roman" w:hAnsi="Times New Roman" w:cs="Times New Roman"/>
          <w:sz w:val="32"/>
          <w:szCs w:val="32"/>
          <w:u w:val="single"/>
        </w:rPr>
        <w:t>P</w:t>
      </w:r>
      <w:r w:rsidRPr="00C40FB3">
        <w:rPr>
          <w:rFonts w:ascii="Times New Roman" w:hAnsi="Times New Roman" w:cs="Times New Roman"/>
          <w:sz w:val="32"/>
          <w:szCs w:val="32"/>
          <w:u w:val="single"/>
        </w:rPr>
        <w:t xml:space="preserve">er </w:t>
      </w:r>
      <w:r>
        <w:rPr>
          <w:rFonts w:ascii="Times New Roman" w:hAnsi="Times New Roman" w:cs="Times New Roman"/>
          <w:sz w:val="32"/>
          <w:szCs w:val="32"/>
          <w:u w:val="single"/>
        </w:rPr>
        <w:t>P</w:t>
      </w:r>
      <w:r w:rsidRPr="00C40FB3">
        <w:rPr>
          <w:rFonts w:ascii="Times New Roman" w:hAnsi="Times New Roman" w:cs="Times New Roman"/>
          <w:sz w:val="32"/>
          <w:szCs w:val="32"/>
          <w:u w:val="single"/>
        </w:rPr>
        <w:t xml:space="preserve">ixel </w:t>
      </w:r>
      <w:r>
        <w:rPr>
          <w:rFonts w:ascii="Times New Roman" w:hAnsi="Times New Roman" w:cs="Times New Roman"/>
          <w:sz w:val="32"/>
          <w:szCs w:val="32"/>
          <w:u w:val="single"/>
        </w:rPr>
        <w:t>D</w:t>
      </w:r>
      <w:r w:rsidRPr="00C40FB3">
        <w:rPr>
          <w:rFonts w:ascii="Times New Roman" w:hAnsi="Times New Roman" w:cs="Times New Roman"/>
          <w:sz w:val="32"/>
          <w:szCs w:val="32"/>
          <w:u w:val="single"/>
        </w:rPr>
        <w:t>ensity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+ Depth Map</w:t>
      </w:r>
    </w:p>
    <w:p w14:paraId="55753C87" w14:textId="0D9FEE73" w:rsidR="00C40FB3" w:rsidRDefault="00C40FB3" w:rsidP="002500B6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4B8B585D" w14:textId="1B248337" w:rsidR="00C40FB3" w:rsidRDefault="00C40FB3" w:rsidP="002500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Here, we wrote a function to </w:t>
      </w:r>
      <w:r w:rsidRPr="00C40FB3">
        <w:rPr>
          <w:rFonts w:ascii="Times New Roman" w:hAnsi="Times New Roman" w:cs="Times New Roman"/>
        </w:rPr>
        <w:t>create a disparity map from a pair of rectified images (im1 and im2).</w:t>
      </w:r>
      <w:r>
        <w:rPr>
          <w:rFonts w:ascii="Times New Roman" w:hAnsi="Times New Roman" w:cs="Times New Roman"/>
        </w:rPr>
        <w:t xml:space="preserve"> We then wrote a function that uses the obtained disparity and creates a depth map. Here is the output of the test scripts as desired by the handout:</w:t>
      </w:r>
    </w:p>
    <w:p w14:paraId="770D47A1" w14:textId="5381E146" w:rsidR="00C40FB3" w:rsidRDefault="00C40FB3" w:rsidP="002500B6">
      <w:pPr>
        <w:rPr>
          <w:rFonts w:ascii="Times New Roman" w:hAnsi="Times New Roman" w:cs="Times New Roman"/>
        </w:rPr>
      </w:pPr>
    </w:p>
    <w:p w14:paraId="38AC28F3" w14:textId="3EE60160" w:rsidR="00C40FB3" w:rsidRDefault="00C40FB3" w:rsidP="00C40FB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DCA595" wp14:editId="6E37065B">
            <wp:extent cx="6629160" cy="2695575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9156" cy="269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21EA" w14:textId="4FFBB683" w:rsidR="00C40FB3" w:rsidRDefault="00C40FB3" w:rsidP="002500B6">
      <w:pPr>
        <w:rPr>
          <w:rFonts w:ascii="Times New Roman" w:hAnsi="Times New Roman" w:cs="Times New Roman"/>
        </w:rPr>
      </w:pPr>
    </w:p>
    <w:p w14:paraId="06959756" w14:textId="21EC124B" w:rsidR="00C40FB3" w:rsidRDefault="00C33799" w:rsidP="002500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3.3. Pos</w:t>
      </w:r>
      <w:r w:rsidRPr="00C40FB3">
        <w:rPr>
          <w:rFonts w:ascii="Times New Roman" w:hAnsi="Times New Roman" w:cs="Times New Roman"/>
          <w:sz w:val="32"/>
          <w:szCs w:val="32"/>
          <w:u w:val="single"/>
        </w:rPr>
        <w:t>e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Estimation</w:t>
      </w:r>
    </w:p>
    <w:p w14:paraId="5BB7EE25" w14:textId="3A37E240" w:rsidR="00C40FB3" w:rsidRDefault="00C40FB3" w:rsidP="002500B6">
      <w:pPr>
        <w:rPr>
          <w:rFonts w:ascii="Times New Roman" w:hAnsi="Times New Roman" w:cs="Times New Roman"/>
        </w:rPr>
      </w:pPr>
    </w:p>
    <w:p w14:paraId="0CEF7ECE" w14:textId="29908E48" w:rsidR="00C40FB3" w:rsidRDefault="00C33799" w:rsidP="00C33799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Pr="00C33799">
        <w:rPr>
          <w:rFonts w:ascii="Times New Roman" w:hAnsi="Times New Roman" w:cs="Times New Roman"/>
        </w:rPr>
        <w:t xml:space="preserve">n this section, </w:t>
      </w:r>
      <w:r>
        <w:rPr>
          <w:rFonts w:ascii="Times New Roman" w:hAnsi="Times New Roman" w:cs="Times New Roman"/>
        </w:rPr>
        <w:t>we</w:t>
      </w:r>
      <w:r w:rsidRPr="00C33799">
        <w:rPr>
          <w:rFonts w:ascii="Times New Roman" w:hAnsi="Times New Roman" w:cs="Times New Roman"/>
        </w:rPr>
        <w:t xml:space="preserve"> estimate</w:t>
      </w:r>
      <w:r>
        <w:rPr>
          <w:rFonts w:ascii="Times New Roman" w:hAnsi="Times New Roman" w:cs="Times New Roman"/>
        </w:rPr>
        <w:t>d</w:t>
      </w:r>
      <w:r w:rsidRPr="00C33799">
        <w:rPr>
          <w:rFonts w:ascii="Times New Roman" w:hAnsi="Times New Roman" w:cs="Times New Roman"/>
        </w:rPr>
        <w:t xml:space="preserve"> both the intrinsic and extrinsic parameters of camera given 2D point x on image and their corresponding 3D points X</w:t>
      </w:r>
      <w:r>
        <w:rPr>
          <w:rFonts w:ascii="Times New Roman" w:hAnsi="Times New Roman" w:cs="Times New Roman"/>
        </w:rPr>
        <w:t>.</w:t>
      </w:r>
    </w:p>
    <w:p w14:paraId="099BE24E" w14:textId="3C45806F" w:rsidR="00C40FB3" w:rsidRDefault="00C40FB3" w:rsidP="002500B6">
      <w:pPr>
        <w:rPr>
          <w:rFonts w:ascii="Times New Roman" w:hAnsi="Times New Roman" w:cs="Times New Roman"/>
        </w:rPr>
      </w:pPr>
    </w:p>
    <w:p w14:paraId="515D01B5" w14:textId="40F4ECF5" w:rsidR="00C40FB3" w:rsidRDefault="00C40FB3" w:rsidP="002500B6">
      <w:pPr>
        <w:rPr>
          <w:rFonts w:ascii="Times New Roman" w:hAnsi="Times New Roman" w:cs="Times New Roman"/>
        </w:rPr>
      </w:pPr>
    </w:p>
    <w:p w14:paraId="0F334C52" w14:textId="136C7AC8" w:rsidR="00C33799" w:rsidRDefault="00C33799" w:rsidP="002500B6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 xml:space="preserve">3.3.1/2. Estimate Camera Matrix + </w:t>
      </w:r>
      <w:r w:rsidRPr="00C33799">
        <w:rPr>
          <w:rFonts w:ascii="Times New Roman" w:hAnsi="Times New Roman" w:cs="Times New Roman"/>
          <w:sz w:val="32"/>
          <w:szCs w:val="32"/>
          <w:u w:val="single"/>
        </w:rPr>
        <w:t xml:space="preserve">Estimate </w:t>
      </w:r>
      <w:r>
        <w:rPr>
          <w:rFonts w:ascii="Times New Roman" w:hAnsi="Times New Roman" w:cs="Times New Roman"/>
          <w:sz w:val="32"/>
          <w:szCs w:val="32"/>
          <w:u w:val="single"/>
        </w:rPr>
        <w:t>I</w:t>
      </w:r>
      <w:r w:rsidRPr="00C33799">
        <w:rPr>
          <w:rFonts w:ascii="Times New Roman" w:hAnsi="Times New Roman" w:cs="Times New Roman"/>
          <w:sz w:val="32"/>
          <w:szCs w:val="32"/>
          <w:u w:val="single"/>
        </w:rPr>
        <w:t>ntrinsic/</w:t>
      </w:r>
      <w:r>
        <w:rPr>
          <w:rFonts w:ascii="Times New Roman" w:hAnsi="Times New Roman" w:cs="Times New Roman"/>
          <w:sz w:val="32"/>
          <w:szCs w:val="32"/>
          <w:u w:val="single"/>
        </w:rPr>
        <w:t>E</w:t>
      </w:r>
      <w:r w:rsidRPr="00C33799">
        <w:rPr>
          <w:rFonts w:ascii="Times New Roman" w:hAnsi="Times New Roman" w:cs="Times New Roman"/>
          <w:sz w:val="32"/>
          <w:szCs w:val="32"/>
          <w:u w:val="single"/>
        </w:rPr>
        <w:t xml:space="preserve">xtrinsic </w:t>
      </w:r>
      <w:r>
        <w:rPr>
          <w:rFonts w:ascii="Times New Roman" w:hAnsi="Times New Roman" w:cs="Times New Roman"/>
          <w:sz w:val="32"/>
          <w:szCs w:val="32"/>
          <w:u w:val="single"/>
        </w:rPr>
        <w:t>P</w:t>
      </w:r>
      <w:r w:rsidRPr="00C33799">
        <w:rPr>
          <w:rFonts w:ascii="Times New Roman" w:hAnsi="Times New Roman" w:cs="Times New Roman"/>
          <w:sz w:val="32"/>
          <w:szCs w:val="32"/>
          <w:u w:val="single"/>
        </w:rPr>
        <w:t>arameters</w:t>
      </w:r>
    </w:p>
    <w:p w14:paraId="43AF0780" w14:textId="2CBF7FDC" w:rsidR="00C33799" w:rsidRDefault="00C33799" w:rsidP="002500B6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4998E3E7" w14:textId="79221720" w:rsidR="00C33799" w:rsidRDefault="00C33799" w:rsidP="002500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Here, we w</w:t>
      </w:r>
      <w:r w:rsidRPr="00C33799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o</w:t>
      </w:r>
      <w:r w:rsidRPr="00C33799">
        <w:rPr>
          <w:rFonts w:ascii="Times New Roman" w:hAnsi="Times New Roman" w:cs="Times New Roman"/>
        </w:rPr>
        <w:t>te a function that estimates the camera matrix P given 2D and 3D points x, X.</w:t>
      </w:r>
      <w:r>
        <w:rPr>
          <w:rFonts w:ascii="Times New Roman" w:hAnsi="Times New Roman" w:cs="Times New Roman"/>
        </w:rPr>
        <w:t xml:space="preserve"> We then wrote </w:t>
      </w:r>
      <w:r w:rsidRPr="00C33799">
        <w:rPr>
          <w:rFonts w:ascii="Times New Roman" w:hAnsi="Times New Roman" w:cs="Times New Roman"/>
        </w:rPr>
        <w:t>a function that estimates both intrinsic and extrinsic parameters from camera matrix.</w:t>
      </w:r>
      <w:r>
        <w:rPr>
          <w:rFonts w:ascii="Times New Roman" w:hAnsi="Times New Roman" w:cs="Times New Roman"/>
        </w:rPr>
        <w:t xml:space="preserve"> Here is the output of the test scripts as requested by the handout:</w:t>
      </w:r>
    </w:p>
    <w:p w14:paraId="2BDE136C" w14:textId="019BE630" w:rsidR="00C33799" w:rsidRDefault="00C33799" w:rsidP="002500B6">
      <w:pPr>
        <w:rPr>
          <w:rFonts w:ascii="Times New Roman" w:hAnsi="Times New Roman" w:cs="Times New Roman"/>
        </w:rPr>
      </w:pPr>
    </w:p>
    <w:p w14:paraId="54DA6BA5" w14:textId="69631825" w:rsidR="00C33799" w:rsidRDefault="00C33799" w:rsidP="00C33799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7D12C4" wp14:editId="5745A046">
            <wp:extent cx="4067175" cy="52387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3F73" w14:textId="0068E9DC" w:rsidR="00C33799" w:rsidRDefault="00C33799" w:rsidP="00C33799">
      <w:pPr>
        <w:jc w:val="center"/>
        <w:rPr>
          <w:rFonts w:ascii="Times New Roman" w:hAnsi="Times New Roman" w:cs="Times New Roman"/>
        </w:rPr>
      </w:pPr>
    </w:p>
    <w:p w14:paraId="53E0508C" w14:textId="7B6B9024" w:rsidR="00C33799" w:rsidRDefault="00C33799" w:rsidP="00C33799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CBD70AA" wp14:editId="6A9821DE">
            <wp:extent cx="4171950" cy="69437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A0E6" w14:textId="697A8014" w:rsidR="00C33799" w:rsidRDefault="00C33799" w:rsidP="00C33799">
      <w:pPr>
        <w:jc w:val="center"/>
        <w:rPr>
          <w:rFonts w:ascii="Times New Roman" w:hAnsi="Times New Roman" w:cs="Times New Roman"/>
        </w:rPr>
      </w:pPr>
    </w:p>
    <w:p w14:paraId="1B906805" w14:textId="72E7BABA" w:rsidR="00C33799" w:rsidRPr="00C33799" w:rsidRDefault="00C33799" w:rsidP="00C337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Each test was run 5 times to get a decent estimate of the values.</w:t>
      </w:r>
    </w:p>
    <w:sectPr w:rsidR="00C33799" w:rsidRPr="00C33799" w:rsidSect="0064328D">
      <w:footerReference w:type="even" r:id="rId24"/>
      <w:footerReference w:type="default" r:id="rId25"/>
      <w:pgSz w:w="12240" w:h="15840" w:code="1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E09789" w14:textId="77777777" w:rsidR="0064328D" w:rsidRDefault="0064328D" w:rsidP="00E74B29">
      <w:r>
        <w:separator/>
      </w:r>
    </w:p>
  </w:endnote>
  <w:endnote w:type="continuationSeparator" w:id="0">
    <w:p w14:paraId="19EE1FA0" w14:textId="77777777" w:rsidR="0064328D" w:rsidRDefault="0064328D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92EA1CA" w14:textId="41D1BC9B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1A13D2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D01A42A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D230A" w14:textId="77777777" w:rsidR="00E74B29" w:rsidRDefault="00E74B29" w:rsidP="006709F1">
    <w:pPr>
      <w:pStyle w:val="Footer"/>
      <w:rPr>
        <w:rStyle w:val="PageNumber"/>
      </w:rPr>
    </w:pPr>
  </w:p>
  <w:p w14:paraId="052922B7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3F5EED" w14:textId="77777777" w:rsidR="0064328D" w:rsidRDefault="0064328D" w:rsidP="00E74B29">
      <w:r>
        <w:separator/>
      </w:r>
    </w:p>
  </w:footnote>
  <w:footnote w:type="continuationSeparator" w:id="0">
    <w:p w14:paraId="6D668C88" w14:textId="77777777" w:rsidR="0064328D" w:rsidRDefault="0064328D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7D7C4E"/>
    <w:multiLevelType w:val="hybridMultilevel"/>
    <w:tmpl w:val="FEAE0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F96D7F"/>
    <w:multiLevelType w:val="hybridMultilevel"/>
    <w:tmpl w:val="F866E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2F278E"/>
    <w:multiLevelType w:val="multilevel"/>
    <w:tmpl w:val="6430E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9282963">
    <w:abstractNumId w:val="0"/>
  </w:num>
  <w:num w:numId="2" w16cid:durableId="1081025108">
    <w:abstractNumId w:val="1"/>
  </w:num>
  <w:num w:numId="3" w16cid:durableId="829175972">
    <w:abstractNumId w:val="2"/>
  </w:num>
  <w:num w:numId="4" w16cid:durableId="21401451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908"/>
    <w:rsid w:val="00002C81"/>
    <w:rsid w:val="00074888"/>
    <w:rsid w:val="00086FA5"/>
    <w:rsid w:val="000A213B"/>
    <w:rsid w:val="000B777A"/>
    <w:rsid w:val="000E4641"/>
    <w:rsid w:val="00151F66"/>
    <w:rsid w:val="001549C9"/>
    <w:rsid w:val="00177F8D"/>
    <w:rsid w:val="00185F4A"/>
    <w:rsid w:val="001A13D2"/>
    <w:rsid w:val="001B49A0"/>
    <w:rsid w:val="001C1378"/>
    <w:rsid w:val="00247F2C"/>
    <w:rsid w:val="002500B6"/>
    <w:rsid w:val="00271FD9"/>
    <w:rsid w:val="002726C5"/>
    <w:rsid w:val="002922FF"/>
    <w:rsid w:val="002B3822"/>
    <w:rsid w:val="002D2200"/>
    <w:rsid w:val="002F3C1A"/>
    <w:rsid w:val="0032217B"/>
    <w:rsid w:val="00386643"/>
    <w:rsid w:val="003A2D6A"/>
    <w:rsid w:val="003C2F35"/>
    <w:rsid w:val="003D696B"/>
    <w:rsid w:val="0040564B"/>
    <w:rsid w:val="004266C7"/>
    <w:rsid w:val="004358AF"/>
    <w:rsid w:val="00462B8B"/>
    <w:rsid w:val="004650C8"/>
    <w:rsid w:val="0048120C"/>
    <w:rsid w:val="004909D9"/>
    <w:rsid w:val="00494A07"/>
    <w:rsid w:val="004B2C1D"/>
    <w:rsid w:val="004C08E5"/>
    <w:rsid w:val="004E6705"/>
    <w:rsid w:val="00521481"/>
    <w:rsid w:val="0058464F"/>
    <w:rsid w:val="006251FC"/>
    <w:rsid w:val="0064328D"/>
    <w:rsid w:val="00665110"/>
    <w:rsid w:val="006709F1"/>
    <w:rsid w:val="006C1C12"/>
    <w:rsid w:val="006C60E6"/>
    <w:rsid w:val="006F572F"/>
    <w:rsid w:val="007E40F5"/>
    <w:rsid w:val="007F3CA4"/>
    <w:rsid w:val="00817157"/>
    <w:rsid w:val="00837914"/>
    <w:rsid w:val="00874FE7"/>
    <w:rsid w:val="00952F7D"/>
    <w:rsid w:val="0095496A"/>
    <w:rsid w:val="009A38BA"/>
    <w:rsid w:val="009F44FC"/>
    <w:rsid w:val="00A20633"/>
    <w:rsid w:val="00A851C9"/>
    <w:rsid w:val="00AA62BF"/>
    <w:rsid w:val="00AB1873"/>
    <w:rsid w:val="00AB5FF0"/>
    <w:rsid w:val="00AC1A08"/>
    <w:rsid w:val="00AE545E"/>
    <w:rsid w:val="00B138B3"/>
    <w:rsid w:val="00B42DBB"/>
    <w:rsid w:val="00B43E11"/>
    <w:rsid w:val="00B53EB2"/>
    <w:rsid w:val="00B619FC"/>
    <w:rsid w:val="00B87908"/>
    <w:rsid w:val="00C1359E"/>
    <w:rsid w:val="00C26CAE"/>
    <w:rsid w:val="00C33799"/>
    <w:rsid w:val="00C40FB3"/>
    <w:rsid w:val="00C755AB"/>
    <w:rsid w:val="00CA065D"/>
    <w:rsid w:val="00CC1EF8"/>
    <w:rsid w:val="00CC2F0B"/>
    <w:rsid w:val="00D43125"/>
    <w:rsid w:val="00D4476E"/>
    <w:rsid w:val="00D66A3A"/>
    <w:rsid w:val="00D7630B"/>
    <w:rsid w:val="00DA63DA"/>
    <w:rsid w:val="00DC5F37"/>
    <w:rsid w:val="00DF198B"/>
    <w:rsid w:val="00E03413"/>
    <w:rsid w:val="00E74B29"/>
    <w:rsid w:val="00E764AA"/>
    <w:rsid w:val="00E97B5B"/>
    <w:rsid w:val="00F42466"/>
    <w:rsid w:val="00F50791"/>
    <w:rsid w:val="00F64635"/>
    <w:rsid w:val="00F92ABC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BDADF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Caption">
    <w:name w:val="caption"/>
    <w:basedOn w:val="Normal"/>
    <w:next w:val="Normal"/>
    <w:uiPriority w:val="35"/>
    <w:semiHidden/>
    <w:qFormat/>
    <w:rsid w:val="001A13D2"/>
    <w:pPr>
      <w:spacing w:after="200"/>
    </w:pPr>
    <w:rPr>
      <w:i/>
      <w:iCs/>
      <w:color w:val="5E5E5E" w:themeColor="text2"/>
      <w:sz w:val="18"/>
      <w:szCs w:val="18"/>
    </w:rPr>
  </w:style>
  <w:style w:type="paragraph" w:styleId="ListParagraph">
    <w:name w:val="List Paragraph"/>
    <w:basedOn w:val="Normal"/>
    <w:uiPriority w:val="34"/>
    <w:semiHidden/>
    <w:qFormat/>
    <w:rsid w:val="004358A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1359E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8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4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3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6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23390">
          <w:marLeft w:val="7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6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sav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9</Pages>
  <Words>597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2023-04-05T03:28:00Z</dcterms:created>
  <dcterms:modified xsi:type="dcterms:W3CDTF">2024-03-14T17:19:00Z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