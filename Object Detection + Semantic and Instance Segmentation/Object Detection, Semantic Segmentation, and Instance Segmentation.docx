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6BCCB" w14:textId="77777777" w:rsidR="00952F7D" w:rsidRPr="00B87908" w:rsidRDefault="00DF198B" w:rsidP="00DF198B">
      <w:pPr>
        <w:pStyle w:val="GraphicAnchor"/>
        <w:rPr>
          <w:rFonts w:ascii="Times New Roman" w:hAnsi="Times New Roman" w:cs="Times New Roman"/>
        </w:rPr>
      </w:pPr>
      <w:r w:rsidRPr="00B87908"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9E59E73" wp14:editId="7D38758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64780" cy="10058041"/>
            <wp:effectExtent l="0" t="0" r="7620" b="635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10058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B87908" w14:paraId="5DB1670F" w14:textId="77777777" w:rsidTr="00B87908">
        <w:trPr>
          <w:trHeight w:val="1083"/>
          <w:jc w:val="center"/>
        </w:trPr>
        <w:tc>
          <w:tcPr>
            <w:tcW w:w="10790" w:type="dxa"/>
            <w:gridSpan w:val="9"/>
          </w:tcPr>
          <w:p w14:paraId="02359C14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20325814" w14:textId="77777777" w:rsidTr="00B87908">
        <w:trPr>
          <w:trHeight w:val="1068"/>
          <w:jc w:val="center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79CB8257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F5436EC" w14:textId="2531D1A3" w:rsidR="00DF198B" w:rsidRPr="00B87908" w:rsidRDefault="00A26CCE" w:rsidP="00462B8B">
            <w:pPr>
              <w:pStyle w:val="Heading1"/>
              <w:rPr>
                <w:rFonts w:ascii="Times New Roman" w:hAnsi="Times New Roman" w:cs="Times New Roman"/>
              </w:rPr>
            </w:pPr>
            <w:r w:rsidRPr="00A26CCE">
              <w:rPr>
                <w:rFonts w:ascii="Times New Roman" w:hAnsi="Times New Roman" w:cs="Times New Roman"/>
                <w:sz w:val="44"/>
                <w:szCs w:val="44"/>
              </w:rPr>
              <w:t>Object Detection, Semantic Segmentation, and Instance Segmentation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2CCBC431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6725FFCC" w14:textId="77777777" w:rsidTr="00B87908">
        <w:trPr>
          <w:trHeight w:val="1837"/>
          <w:jc w:val="center"/>
        </w:trPr>
        <w:tc>
          <w:tcPr>
            <w:tcW w:w="1170" w:type="dxa"/>
          </w:tcPr>
          <w:p w14:paraId="4669CDA8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460" w:type="dxa"/>
            <w:gridSpan w:val="7"/>
          </w:tcPr>
          <w:p w14:paraId="6403906D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60" w:type="dxa"/>
          </w:tcPr>
          <w:p w14:paraId="77C8A319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326D3791" w14:textId="77777777" w:rsidTr="00B87908">
        <w:trPr>
          <w:trHeight w:val="929"/>
          <w:jc w:val="center"/>
        </w:trPr>
        <w:tc>
          <w:tcPr>
            <w:tcW w:w="2397" w:type="dxa"/>
            <w:gridSpan w:val="4"/>
          </w:tcPr>
          <w:p w14:paraId="37D32FEB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3BE2190C" w14:textId="77777777" w:rsidR="00DF198B" w:rsidRPr="00B87908" w:rsidRDefault="00DF198B" w:rsidP="00DF198B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6BE7B08E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774E9A80" w14:textId="77777777" w:rsidTr="00B87908">
        <w:trPr>
          <w:trHeight w:val="1460"/>
          <w:jc w:val="center"/>
        </w:trPr>
        <w:tc>
          <w:tcPr>
            <w:tcW w:w="2397" w:type="dxa"/>
            <w:gridSpan w:val="4"/>
          </w:tcPr>
          <w:p w14:paraId="22F97272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56A83ECD" w14:textId="539884BE" w:rsidR="00DF198B" w:rsidRPr="00B87908" w:rsidRDefault="00B87908" w:rsidP="00874FE7">
            <w:pPr>
              <w:pStyle w:val="Heading2"/>
              <w:rPr>
                <w:rFonts w:ascii="Times New Roman" w:hAnsi="Times New Roman" w:cs="Times New Roman"/>
              </w:rPr>
            </w:pPr>
            <w:r w:rsidRPr="00B87908">
              <w:rPr>
                <w:rFonts w:ascii="Times New Roman" w:hAnsi="Times New Roman" w:cs="Times New Roman"/>
              </w:rPr>
              <w:t>Utsav Anantbhat</w:t>
            </w:r>
          </w:p>
        </w:tc>
        <w:tc>
          <w:tcPr>
            <w:tcW w:w="2398" w:type="dxa"/>
            <w:gridSpan w:val="4"/>
          </w:tcPr>
          <w:p w14:paraId="0F7E31F1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1FDE3291" w14:textId="77777777" w:rsidTr="004D5F67">
        <w:trPr>
          <w:trHeight w:val="1332"/>
          <w:jc w:val="center"/>
        </w:trPr>
        <w:tc>
          <w:tcPr>
            <w:tcW w:w="2397" w:type="dxa"/>
            <w:gridSpan w:val="4"/>
            <w:vAlign w:val="bottom"/>
          </w:tcPr>
          <w:p w14:paraId="1D8A2A4C" w14:textId="77777777" w:rsidR="00DF198B" w:rsidRPr="00B87908" w:rsidRDefault="00DF198B" w:rsidP="00DF198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8855A95" w14:textId="67B68E62" w:rsidR="00DF198B" w:rsidRPr="00B87908" w:rsidRDefault="00B87908" w:rsidP="00874FE7">
            <w:pPr>
              <w:pStyle w:val="Heading3"/>
              <w:rPr>
                <w:rFonts w:ascii="Times New Roman" w:hAnsi="Times New Roman" w:cs="Times New Roman"/>
              </w:rPr>
            </w:pPr>
            <w:r w:rsidRPr="00B87908">
              <w:rPr>
                <w:rFonts w:ascii="Times New Roman" w:hAnsi="Times New Roman" w:cs="Times New Roman"/>
              </w:rPr>
              <w:t>1/</w:t>
            </w:r>
            <w:r w:rsidR="00462B8B">
              <w:rPr>
                <w:rFonts w:ascii="Times New Roman" w:hAnsi="Times New Roman" w:cs="Times New Roman"/>
              </w:rPr>
              <w:t>31</w:t>
            </w:r>
            <w:r w:rsidRPr="00B87908">
              <w:rPr>
                <w:rFonts w:ascii="Times New Roman" w:hAnsi="Times New Roman" w:cs="Times New Roman"/>
              </w:rPr>
              <w:t>/2023</w:t>
            </w:r>
          </w:p>
          <w:p w14:paraId="092CD094" w14:textId="77777777" w:rsidR="00DF198B" w:rsidRPr="00B87908" w:rsidRDefault="00DF198B" w:rsidP="004D5F67">
            <w:pPr>
              <w:pStyle w:val="Heading3"/>
              <w:rPr>
                <w:rFonts w:ascii="Times New Roman" w:hAnsi="Times New Roman" w:cs="Times New Roman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174A7E5B" w14:textId="77777777" w:rsidR="00DF198B" w:rsidRPr="00B87908" w:rsidRDefault="00DF198B" w:rsidP="00DF198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4C7C102E" w14:textId="77777777" w:rsidTr="00B87908">
        <w:trPr>
          <w:jc w:val="center"/>
        </w:trPr>
        <w:tc>
          <w:tcPr>
            <w:tcW w:w="2340" w:type="dxa"/>
            <w:gridSpan w:val="3"/>
          </w:tcPr>
          <w:p w14:paraId="2A469F6C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120" w:type="dxa"/>
            <w:gridSpan w:val="3"/>
          </w:tcPr>
          <w:p w14:paraId="725EB54B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gridSpan w:val="3"/>
          </w:tcPr>
          <w:p w14:paraId="365DEDE4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</w:tbl>
    <w:p w14:paraId="0BF66486" w14:textId="77777777" w:rsidR="00AA62BF" w:rsidRDefault="00AA62B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EA29A04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41D8BF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CDA736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0A0B4C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33A791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0F2FD8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FD88E3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B43341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C5616C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69540C" w14:textId="77777777" w:rsidR="004D5F67" w:rsidRDefault="004D5F6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902C82" w14:textId="77777777" w:rsidR="004D5F67" w:rsidRDefault="004D5F67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5C6238F" w14:textId="3FA52BBE" w:rsidR="006F572F" w:rsidRDefault="00462B8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Part 1:</w:t>
      </w:r>
    </w:p>
    <w:p w14:paraId="6ACDEE7F" w14:textId="6C7DF24D" w:rsidR="00462B8B" w:rsidRDefault="00462B8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36C560FF" w14:textId="2990BFE7" w:rsidR="007777DB" w:rsidRPr="007777DB" w:rsidRDefault="007777DB" w:rsidP="007777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777DB">
        <w:rPr>
          <w:rFonts w:ascii="Times New Roman" w:hAnsi="Times New Roman" w:cs="Times New Roman"/>
        </w:rPr>
        <w:t>Configs (original):</w:t>
      </w:r>
    </w:p>
    <w:p w14:paraId="5F1773DA" w14:textId="0CAAC454" w:rsidR="007777DB" w:rsidRDefault="007777DB">
      <w:pPr>
        <w:rPr>
          <w:rFonts w:ascii="Times New Roman" w:hAnsi="Times New Roman" w:cs="Times New Roman"/>
        </w:rPr>
      </w:pPr>
    </w:p>
    <w:p w14:paraId="0E3A8DE1" w14:textId="038AFA2F" w:rsidR="007777DB" w:rsidRDefault="007777D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16AFD9" wp14:editId="476EDFC2">
            <wp:extent cx="5943600" cy="24561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89E8" w14:textId="77777777" w:rsidR="007777DB" w:rsidRDefault="007777DB" w:rsidP="007777DB">
      <w:pPr>
        <w:rPr>
          <w:rFonts w:ascii="Times New Roman" w:hAnsi="Times New Roman" w:cs="Times New Roman"/>
        </w:rPr>
      </w:pPr>
    </w:p>
    <w:p w14:paraId="5CD79D95" w14:textId="1438C258" w:rsidR="007777DB" w:rsidRDefault="007777DB" w:rsidP="007777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777DB">
        <w:rPr>
          <w:rFonts w:ascii="Times New Roman" w:hAnsi="Times New Roman" w:cs="Times New Roman"/>
        </w:rPr>
        <w:t>Factors which helped improve performance</w:t>
      </w:r>
      <w:r>
        <w:rPr>
          <w:rFonts w:ascii="Times New Roman" w:hAnsi="Times New Roman" w:cs="Times New Roman"/>
        </w:rPr>
        <w:t>:</w:t>
      </w:r>
    </w:p>
    <w:p w14:paraId="4D068B56" w14:textId="77777777" w:rsidR="007777DB" w:rsidRDefault="007777DB" w:rsidP="007777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Training Loss and Accuracy:</w:t>
      </w:r>
    </w:p>
    <w:p w14:paraId="700DCF5A" w14:textId="12527FEE" w:rsidR="008A28A8" w:rsidRDefault="007777DB" w:rsidP="008A28A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CB3AD1" wp14:editId="14183AA7">
            <wp:extent cx="6649720" cy="28445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284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8A8">
        <w:rPr>
          <w:rFonts w:ascii="Times New Roman" w:hAnsi="Times New Roman" w:cs="Times New Roman"/>
        </w:rPr>
        <w:t>Total loss: 0.8691</w:t>
      </w:r>
    </w:p>
    <w:p w14:paraId="02028F97" w14:textId="374B3F94" w:rsidR="008A28A8" w:rsidRDefault="008A28A8" w:rsidP="008A28A8">
      <w:pPr>
        <w:rPr>
          <w:rFonts w:ascii="Times New Roman" w:hAnsi="Times New Roman" w:cs="Times New Roman"/>
        </w:rPr>
      </w:pPr>
    </w:p>
    <w:p w14:paraId="5CD2D6F0" w14:textId="107BACC5" w:rsidR="008A28A8" w:rsidRDefault="008A28A8" w:rsidP="008A28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Visualization:</w:t>
      </w:r>
    </w:p>
    <w:p w14:paraId="739FB45D" w14:textId="0F4C26E8" w:rsidR="008A28A8" w:rsidRDefault="008A28A8" w:rsidP="008A28A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69D70A" wp14:editId="6F301429">
            <wp:extent cx="5943600" cy="26060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54BD" w14:textId="69835DE5" w:rsidR="008A28A8" w:rsidRDefault="008A28A8" w:rsidP="008A28A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46421A" wp14:editId="11FE72B6">
            <wp:extent cx="5943600" cy="39408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19B7" w14:textId="1610C88E" w:rsidR="008A28A8" w:rsidRDefault="008A28A8" w:rsidP="008A28A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21ACA3" wp14:editId="5DF6EE0C">
            <wp:extent cx="4589253" cy="387667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1334" cy="38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AEE7" w14:textId="1D2BB3EF" w:rsidR="00096C47" w:rsidRDefault="00096C47" w:rsidP="008A28A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5706B06" wp14:editId="39D5A501">
            <wp:extent cx="5943600" cy="49079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8921" w14:textId="259CCFDC" w:rsidR="00412220" w:rsidRDefault="00412220" w:rsidP="008A28A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EAD2715" wp14:editId="6815EAE2">
            <wp:extent cx="5943600" cy="4249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DDB1" w14:textId="77777777" w:rsidR="00412220" w:rsidRDefault="00412220" w:rsidP="008A28A8">
      <w:pPr>
        <w:rPr>
          <w:rFonts w:ascii="Times New Roman" w:hAnsi="Times New Roman" w:cs="Times New Roman"/>
        </w:rPr>
      </w:pPr>
    </w:p>
    <w:p w14:paraId="4259C56F" w14:textId="08F800A7" w:rsidR="008A28A8" w:rsidRDefault="008A28A8" w:rsidP="008A28A8">
      <w:pPr>
        <w:rPr>
          <w:rFonts w:ascii="Times New Roman" w:hAnsi="Times New Roman" w:cs="Times New Roman"/>
        </w:rPr>
      </w:pPr>
    </w:p>
    <w:p w14:paraId="2D3DCB87" w14:textId="1CBB4D1B" w:rsidR="008A28A8" w:rsidRDefault="008A28A8" w:rsidP="008A28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Ablation Study:</w:t>
      </w:r>
    </w:p>
    <w:p w14:paraId="74E8D425" w14:textId="77777777" w:rsidR="00CC26AD" w:rsidRDefault="00CC26AD" w:rsidP="008A28A8">
      <w:pPr>
        <w:rPr>
          <w:rFonts w:ascii="Times New Roman" w:hAnsi="Times New Roman" w:cs="Times New Roman"/>
        </w:rPr>
      </w:pPr>
    </w:p>
    <w:p w14:paraId="6DCA24DB" w14:textId="3D014D30" w:rsidR="008A28A8" w:rsidRDefault="00CC26AD" w:rsidP="008A28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Faster R-CNN vs Mask R-CNN:</w:t>
      </w:r>
    </w:p>
    <w:p w14:paraId="75FB0626" w14:textId="6C677DED" w:rsidR="00CC26AD" w:rsidRDefault="00CC26AD" w:rsidP="008A28A8">
      <w:pPr>
        <w:rPr>
          <w:rFonts w:ascii="Times New Roman" w:hAnsi="Times New Roman" w:cs="Times New Roman"/>
        </w:rPr>
      </w:pPr>
    </w:p>
    <w:p w14:paraId="5956CFC7" w14:textId="7D3CA65E" w:rsidR="00CC26AD" w:rsidRDefault="00CC26AD" w:rsidP="00CC26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Faster R-CNN has 2 outputs for each object (class label and </w:t>
      </w:r>
      <w:proofErr w:type="spellStart"/>
      <w:r>
        <w:rPr>
          <w:rFonts w:ascii="Times New Roman" w:hAnsi="Times New Roman" w:cs="Times New Roman"/>
        </w:rPr>
        <w:t>bbox</w:t>
      </w:r>
      <w:proofErr w:type="spellEnd"/>
      <w:r>
        <w:rPr>
          <w:rFonts w:ascii="Times New Roman" w:hAnsi="Times New Roman" w:cs="Times New Roman"/>
        </w:rPr>
        <w:t>), Mask R-CNN has a third output: object mask.</w:t>
      </w:r>
    </w:p>
    <w:p w14:paraId="1AC771B1" w14:textId="4CD2579C" w:rsidR="00CC26AD" w:rsidRDefault="00CC26AD" w:rsidP="00CC26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Mask R-CNN easier to train and theoretically more efficient than Faster R-CNN</w:t>
      </w:r>
    </w:p>
    <w:p w14:paraId="3C77DEF4" w14:textId="4CD5E9DF" w:rsidR="00CC26AD" w:rsidRDefault="00CC26AD" w:rsidP="00CC26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Mask R-CNN has less overhead compared to Faster R-CNN</w:t>
      </w:r>
      <w:r w:rsidR="00471D19">
        <w:rPr>
          <w:rFonts w:ascii="Times New Roman" w:hAnsi="Times New Roman" w:cs="Times New Roman"/>
        </w:rPr>
        <w:t>.</w:t>
      </w:r>
    </w:p>
    <w:p w14:paraId="4579FBAF" w14:textId="299AB33E" w:rsidR="00471D19" w:rsidRDefault="00471D19" w:rsidP="00471D19">
      <w:pPr>
        <w:rPr>
          <w:rFonts w:ascii="Times New Roman" w:hAnsi="Times New Roman" w:cs="Times New Roman"/>
        </w:rPr>
      </w:pPr>
    </w:p>
    <w:p w14:paraId="2EDB1124" w14:textId="240F876F" w:rsidR="00471D19" w:rsidRPr="00471D19" w:rsidRDefault="00471D19" w:rsidP="00471D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Source</w:t>
      </w:r>
      <w:hyperlink r:id="rId18" w:history="1">
        <w:r w:rsidRPr="00471D19">
          <w:rPr>
            <w:rStyle w:val="Hyperlink"/>
            <w:rFonts w:ascii="Times New Roman" w:hAnsi="Times New Roman" w:cs="Times New Roman"/>
          </w:rPr>
          <w:t>: https://viso.ai/deep-learning/mask-r-cnn/#:~:text=While%20Faster%20R%2DCNN%20has,spatial%20layout%20of%20an%20object.</w:t>
        </w:r>
      </w:hyperlink>
    </w:p>
    <w:p w14:paraId="11C61272" w14:textId="76BE4F07" w:rsidR="00A70092" w:rsidRDefault="00A70092" w:rsidP="008A28A8">
      <w:pPr>
        <w:rPr>
          <w:rFonts w:ascii="Times New Roman" w:hAnsi="Times New Roman" w:cs="Times New Roman"/>
        </w:rPr>
      </w:pPr>
    </w:p>
    <w:p w14:paraId="7DEAA627" w14:textId="2DF53043" w:rsidR="00A70092" w:rsidRDefault="00A70092" w:rsidP="008A28A8">
      <w:pPr>
        <w:rPr>
          <w:rFonts w:ascii="Times New Roman" w:hAnsi="Times New Roman" w:cs="Times New Roman"/>
        </w:rPr>
      </w:pPr>
    </w:p>
    <w:p w14:paraId="32494B30" w14:textId="40D649E7" w:rsidR="00A70092" w:rsidRDefault="00A70092" w:rsidP="008A28A8">
      <w:pPr>
        <w:rPr>
          <w:rFonts w:ascii="Times New Roman" w:hAnsi="Times New Roman" w:cs="Times New Roman"/>
        </w:rPr>
      </w:pPr>
    </w:p>
    <w:p w14:paraId="77DDF81C" w14:textId="1984382B" w:rsidR="00A70092" w:rsidRDefault="00A70092" w:rsidP="008A28A8">
      <w:pPr>
        <w:rPr>
          <w:rFonts w:ascii="Times New Roman" w:hAnsi="Times New Roman" w:cs="Times New Roman"/>
        </w:rPr>
      </w:pPr>
    </w:p>
    <w:p w14:paraId="006B95FA" w14:textId="3A654ED1" w:rsidR="00A70092" w:rsidRDefault="00A70092" w:rsidP="008A28A8">
      <w:pPr>
        <w:rPr>
          <w:rFonts w:ascii="Times New Roman" w:hAnsi="Times New Roman" w:cs="Times New Roman"/>
        </w:rPr>
      </w:pPr>
    </w:p>
    <w:p w14:paraId="5B8D8E34" w14:textId="609543DF" w:rsidR="00A70092" w:rsidRDefault="00A70092" w:rsidP="008A28A8">
      <w:pPr>
        <w:rPr>
          <w:rFonts w:ascii="Times New Roman" w:hAnsi="Times New Roman" w:cs="Times New Roman"/>
        </w:rPr>
      </w:pPr>
    </w:p>
    <w:p w14:paraId="5A80D3F7" w14:textId="1B5098F4" w:rsidR="00A70092" w:rsidRDefault="00A70092" w:rsidP="008A28A8">
      <w:pPr>
        <w:rPr>
          <w:rFonts w:ascii="Times New Roman" w:hAnsi="Times New Roman" w:cs="Times New Roman"/>
        </w:rPr>
      </w:pPr>
    </w:p>
    <w:p w14:paraId="5280A549" w14:textId="77777777" w:rsidR="00471D19" w:rsidRDefault="00471D19" w:rsidP="00A70092">
      <w:pPr>
        <w:rPr>
          <w:rFonts w:ascii="Times New Roman" w:hAnsi="Times New Roman" w:cs="Times New Roman"/>
        </w:rPr>
      </w:pPr>
    </w:p>
    <w:p w14:paraId="4BB2BB37" w14:textId="02CB7629" w:rsidR="00A70092" w:rsidRDefault="00412220" w:rsidP="00A70092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P</w:t>
      </w:r>
      <w:r w:rsidR="00A70092">
        <w:rPr>
          <w:rFonts w:ascii="Times New Roman" w:hAnsi="Times New Roman" w:cs="Times New Roman"/>
          <w:sz w:val="32"/>
          <w:szCs w:val="32"/>
          <w:u w:val="single"/>
        </w:rPr>
        <w:t>art 2:</w:t>
      </w:r>
    </w:p>
    <w:p w14:paraId="74B48081" w14:textId="22C50B9E" w:rsidR="00A70092" w:rsidRDefault="00A70092" w:rsidP="007777DB">
      <w:pPr>
        <w:rPr>
          <w:rFonts w:ascii="Times New Roman" w:hAnsi="Times New Roman" w:cs="Times New Roman"/>
        </w:rPr>
      </w:pPr>
    </w:p>
    <w:p w14:paraId="7C5B6FAE" w14:textId="177D6B3E" w:rsidR="00A70092" w:rsidRDefault="00A70092" w:rsidP="00A7009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Hyperparameter settings:</w:t>
      </w:r>
    </w:p>
    <w:p w14:paraId="4187DD60" w14:textId="50B71DAC" w:rsidR="00A70092" w:rsidRDefault="00A70092" w:rsidP="00A70092">
      <w:pPr>
        <w:rPr>
          <w:rFonts w:ascii="Times New Roman" w:hAnsi="Times New Roman" w:cs="Times New Roman"/>
        </w:rPr>
      </w:pPr>
    </w:p>
    <w:p w14:paraId="1BFA231B" w14:textId="0ABC4753" w:rsidR="00A70092" w:rsidRDefault="00A70092" w:rsidP="00A7009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5B7EBE" wp14:editId="66028BDB">
            <wp:extent cx="5943600" cy="24942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EACE" w14:textId="1524CEC2" w:rsidR="00A70092" w:rsidRDefault="00A70092" w:rsidP="00A70092">
      <w:pPr>
        <w:rPr>
          <w:rFonts w:ascii="Times New Roman" w:hAnsi="Times New Roman" w:cs="Times New Roman"/>
        </w:rPr>
      </w:pPr>
    </w:p>
    <w:p w14:paraId="367F15F7" w14:textId="77777777" w:rsidR="00A70092" w:rsidRDefault="00A70092" w:rsidP="00A7009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batch_size</w:t>
      </w:r>
      <w:proofErr w:type="spellEnd"/>
      <w:r>
        <w:rPr>
          <w:rFonts w:ascii="Times New Roman" w:hAnsi="Times New Roman" w:cs="Times New Roman"/>
        </w:rPr>
        <w:t xml:space="preserve"> = 8, </w:t>
      </w:r>
      <w:proofErr w:type="spellStart"/>
      <w:r>
        <w:rPr>
          <w:rFonts w:ascii="Times New Roman" w:hAnsi="Times New Roman" w:cs="Times New Roman"/>
        </w:rPr>
        <w:t>learning_rate</w:t>
      </w:r>
      <w:proofErr w:type="spellEnd"/>
      <w:r>
        <w:rPr>
          <w:rFonts w:ascii="Times New Roman" w:hAnsi="Times New Roman" w:cs="Times New Roman"/>
        </w:rPr>
        <w:t xml:space="preserve"> = 0.001, </w:t>
      </w:r>
      <w:proofErr w:type="spellStart"/>
      <w:r>
        <w:rPr>
          <w:rFonts w:ascii="Times New Roman" w:hAnsi="Times New Roman" w:cs="Times New Roman"/>
        </w:rPr>
        <w:t>num_epochs</w:t>
      </w:r>
      <w:proofErr w:type="spellEnd"/>
      <w:r>
        <w:rPr>
          <w:rFonts w:ascii="Times New Roman" w:hAnsi="Times New Roman" w:cs="Times New Roman"/>
        </w:rPr>
        <w:t xml:space="preserve"> = 10, optimizer = SGD</w:t>
      </w:r>
    </w:p>
    <w:p w14:paraId="27935887" w14:textId="77777777" w:rsidR="00A70092" w:rsidRDefault="00A70092" w:rsidP="00A70092">
      <w:pPr>
        <w:rPr>
          <w:rFonts w:ascii="Times New Roman" w:hAnsi="Times New Roman" w:cs="Times New Roman"/>
        </w:rPr>
      </w:pPr>
    </w:p>
    <w:p w14:paraId="401CADEF" w14:textId="6EA428CE" w:rsidR="00A70092" w:rsidRDefault="00053C29" w:rsidP="00053C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Improved Network:</w:t>
      </w:r>
    </w:p>
    <w:p w14:paraId="2ABE5642" w14:textId="2FE68026" w:rsidR="00053C29" w:rsidRDefault="00053C29" w:rsidP="00053C29">
      <w:pPr>
        <w:rPr>
          <w:rFonts w:ascii="Times New Roman" w:hAnsi="Times New Roman" w:cs="Times New Roman"/>
        </w:rPr>
      </w:pPr>
    </w:p>
    <w:p w14:paraId="0DCE4AFC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class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conv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nn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</w:t>
      </w:r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Module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3E1F68C2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def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proofErr w:type="spellStart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init</w:t>
      </w:r>
      <w:proofErr w:type="spellEnd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in_ch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out_ch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activation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=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True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5602B1B1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super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conv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proofErr w:type="spellStart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init</w:t>
      </w:r>
      <w:proofErr w:type="spellEnd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()</w:t>
      </w:r>
    </w:p>
    <w:p w14:paraId="4067BDA0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C586C0"/>
          <w:sz w:val="21"/>
          <w:szCs w:val="21"/>
          <w:lang w:bidi="hi-IN"/>
        </w:rPr>
        <w:t>if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activation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66E2734C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.layer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= 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nn.Sequential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</w:p>
    <w:p w14:paraId="186E1217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    nn.Conv2d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in_ch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out_ch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3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padding=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),</w:t>
      </w:r>
    </w:p>
    <w:p w14:paraId="51B8A9E9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    nn.BatchNorm2d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out_ch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),</w:t>
      </w:r>
    </w:p>
    <w:p w14:paraId="345B3A45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    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nn.ReLU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inplace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=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True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2AD72EC0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1C2952BF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C586C0"/>
          <w:sz w:val="21"/>
          <w:szCs w:val="21"/>
          <w:lang w:bidi="hi-IN"/>
        </w:rPr>
        <w:t>else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78581870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.layer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= nn.Conv2d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in_ch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out_ch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3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padding=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66AE8396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4FFAF7E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def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forward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x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6A05D7D2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x =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.layer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x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7D35913D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C586C0"/>
          <w:sz w:val="21"/>
          <w:szCs w:val="21"/>
          <w:lang w:bidi="hi-IN"/>
        </w:rPr>
        <w:t>return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x</w:t>
      </w:r>
    </w:p>
    <w:p w14:paraId="0B11DE54" w14:textId="77777777" w:rsidR="00053C29" w:rsidRPr="00053C29" w:rsidRDefault="00053C29" w:rsidP="00053C29">
      <w:pPr>
        <w:shd w:val="clear" w:color="auto" w:fill="1E1E1E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478AF815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class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down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nn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</w:t>
      </w:r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Module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395C26F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def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proofErr w:type="spellStart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init</w:t>
      </w:r>
      <w:proofErr w:type="spellEnd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in_ch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out_ch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1F502D7F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super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down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proofErr w:type="spellStart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init</w:t>
      </w:r>
      <w:proofErr w:type="spellEnd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()</w:t>
      </w:r>
    </w:p>
    <w:p w14:paraId="61EE3175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.layer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= 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nn.Sequential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</w:p>
    <w:p w14:paraId="09EC4AEC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conv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in_ch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out_ch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),</w:t>
      </w:r>
    </w:p>
    <w:p w14:paraId="4902E50C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lastRenderedPageBreak/>
        <w:t>            nn.MaxPool2d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0F19E8BC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700232EF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1F68F556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def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forward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x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1898971F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x =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.layer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x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30EA408D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C586C0"/>
          <w:sz w:val="21"/>
          <w:szCs w:val="21"/>
          <w:lang w:bidi="hi-IN"/>
        </w:rPr>
        <w:t>return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x</w:t>
      </w:r>
    </w:p>
    <w:p w14:paraId="25BB3538" w14:textId="77777777" w:rsidR="00053C29" w:rsidRPr="00053C29" w:rsidRDefault="00053C29" w:rsidP="00053C29">
      <w:pPr>
        <w:shd w:val="clear" w:color="auto" w:fill="1E1E1E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19F57093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class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up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nn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</w:t>
      </w:r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Module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77EC78F6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def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proofErr w:type="spellStart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init</w:t>
      </w:r>
      <w:proofErr w:type="spellEnd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in_ch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out_ch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bilinear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=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True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45E97319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super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up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proofErr w:type="spellStart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init</w:t>
      </w:r>
      <w:proofErr w:type="spellEnd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()</w:t>
      </w:r>
    </w:p>
    <w:p w14:paraId="27F15821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70CEBFDA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6AA94F"/>
          <w:sz w:val="21"/>
          <w:szCs w:val="21"/>
          <w:lang w:bidi="hi-IN"/>
        </w:rPr>
        <w:t># </w:t>
      </w:r>
      <w:proofErr w:type="gramStart"/>
      <w:r w:rsidRPr="00053C29">
        <w:rPr>
          <w:rFonts w:ascii="Courier New" w:eastAsia="Times New Roman" w:hAnsi="Courier New" w:cs="Courier New"/>
          <w:color w:val="6AA94F"/>
          <w:sz w:val="21"/>
          <w:szCs w:val="21"/>
          <w:lang w:bidi="hi-IN"/>
        </w:rPr>
        <w:t>use</w:t>
      </w:r>
      <w:proofErr w:type="gramEnd"/>
      <w:r w:rsidRPr="00053C29">
        <w:rPr>
          <w:rFonts w:ascii="Courier New" w:eastAsia="Times New Roman" w:hAnsi="Courier New" w:cs="Courier New"/>
          <w:color w:val="6AA94F"/>
          <w:sz w:val="21"/>
          <w:szCs w:val="21"/>
          <w:lang w:bidi="hi-IN"/>
        </w:rPr>
        <w:t> bilinear upsampling if specified, else use transpose convolution</w:t>
      </w:r>
    </w:p>
    <w:p w14:paraId="46A3148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C586C0"/>
          <w:sz w:val="21"/>
          <w:szCs w:val="21"/>
          <w:lang w:bidi="hi-IN"/>
        </w:rPr>
        <w:t>if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bilinear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7957E632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.up = nn.Upsample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scale_factor=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mode=</w:t>
      </w:r>
      <w:r w:rsidRPr="00053C29">
        <w:rPr>
          <w:rFonts w:ascii="Courier New" w:eastAsia="Times New Roman" w:hAnsi="Courier New" w:cs="Courier New"/>
          <w:color w:val="CE9178"/>
          <w:sz w:val="21"/>
          <w:szCs w:val="21"/>
          <w:lang w:bidi="hi-IN"/>
        </w:rPr>
        <w:t>'bilinear'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align_corners=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True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3C26F3DE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C586C0"/>
          <w:sz w:val="21"/>
          <w:szCs w:val="21"/>
          <w:lang w:bidi="hi-IN"/>
        </w:rPr>
        <w:t>else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3D664E1C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.up = nn.ConvTranspose2d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in_ch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in_ch //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stride=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18CF666F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67997721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.conv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= conv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in_ch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out_ch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057C1FC8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05DBF9A0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def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forward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x1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x2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=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None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63042AEA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y =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.up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x1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31EF5143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C586C0"/>
          <w:sz w:val="21"/>
          <w:szCs w:val="21"/>
          <w:lang w:bidi="hi-IN"/>
        </w:rPr>
        <w:t>if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x2 </w:t>
      </w:r>
      <w:r w:rsidRPr="00053C29">
        <w:rPr>
          <w:rFonts w:ascii="Courier New" w:eastAsia="Times New Roman" w:hAnsi="Courier New" w:cs="Courier New"/>
          <w:color w:val="82C6FF"/>
          <w:sz w:val="21"/>
          <w:szCs w:val="21"/>
          <w:lang w:bidi="hi-IN"/>
        </w:rPr>
        <w:t>is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82C6FF"/>
          <w:sz w:val="21"/>
          <w:szCs w:val="21"/>
          <w:lang w:bidi="hi-IN"/>
        </w:rPr>
        <w:t>not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None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450D53A7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    y = torch.cat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([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y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x2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],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dim=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2B4EFF1E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y =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.conv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y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109DE663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C586C0"/>
          <w:sz w:val="21"/>
          <w:szCs w:val="21"/>
          <w:lang w:bidi="hi-IN"/>
        </w:rPr>
        <w:t>return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y</w:t>
      </w:r>
    </w:p>
    <w:p w14:paraId="149C1831" w14:textId="77777777" w:rsidR="00053C29" w:rsidRPr="00053C29" w:rsidRDefault="00053C29" w:rsidP="00053C29">
      <w:pPr>
        <w:shd w:val="clear" w:color="auto" w:fill="1E1E1E"/>
        <w:spacing w:after="24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4358DA6E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class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proofErr w:type="spellStart"/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MyModel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nn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</w:t>
      </w:r>
      <w:r w:rsidRPr="00053C29">
        <w:rPr>
          <w:rFonts w:ascii="Courier New" w:eastAsia="Times New Roman" w:hAnsi="Courier New" w:cs="Courier New"/>
          <w:color w:val="4EC9B0"/>
          <w:sz w:val="21"/>
          <w:szCs w:val="21"/>
          <w:lang w:bidi="hi-IN"/>
        </w:rPr>
        <w:t>Module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42C08481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def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proofErr w:type="spellStart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init</w:t>
      </w:r>
      <w:proofErr w:type="spellEnd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6EA81AD5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super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proofErr w:type="spellStart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MyModel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proofErr w:type="spellStart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init</w:t>
      </w:r>
      <w:proofErr w:type="spellEnd"/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__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()</w:t>
      </w:r>
    </w:p>
    <w:p w14:paraId="421A52A4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06E141C3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6AA94F"/>
          <w:sz w:val="21"/>
          <w:szCs w:val="21"/>
          <w:lang w:bidi="hi-IN"/>
        </w:rPr>
        <w:t># Encoder</w:t>
      </w:r>
    </w:p>
    <w:p w14:paraId="0AA483B3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.input_conv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= conv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3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16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645D23CC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.down1 = down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16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32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643324A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.down2 = down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32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64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1912B2FA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.down3 = down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64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128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7D68E826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3C9EF703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6AA94F"/>
          <w:sz w:val="21"/>
          <w:szCs w:val="21"/>
          <w:lang w:bidi="hi-IN"/>
        </w:rPr>
        <w:t># Decoder</w:t>
      </w:r>
    </w:p>
    <w:p w14:paraId="3976F5A6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.up3 = up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128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64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23BAA6B1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.up2 = up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64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32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4A998F6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.up1 = up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32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16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001FE1C7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.output_conv</w:t>
      </w:r>
      <w:proofErr w:type="spellEnd"/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= nn.Conv2d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16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B5CEA8"/>
          <w:sz w:val="21"/>
          <w:szCs w:val="21"/>
          <w:lang w:bidi="hi-IN"/>
        </w:rPr>
        <w:t>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622543F7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4AAD4F2C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</w:t>
      </w:r>
      <w:r w:rsidRPr="00053C29">
        <w:rPr>
          <w:rFonts w:ascii="Courier New" w:eastAsia="Times New Roman" w:hAnsi="Courier New" w:cs="Courier New"/>
          <w:color w:val="569CD6"/>
          <w:sz w:val="21"/>
          <w:szCs w:val="21"/>
          <w:lang w:bidi="hi-IN"/>
        </w:rPr>
        <w:t>def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</w:t>
      </w:r>
      <w:r w:rsidRPr="00053C29">
        <w:rPr>
          <w:rFonts w:ascii="Courier New" w:eastAsia="Times New Roman" w:hAnsi="Courier New" w:cs="Courier New"/>
          <w:color w:val="DCDCAA"/>
          <w:sz w:val="21"/>
          <w:szCs w:val="21"/>
          <w:lang w:bidi="hi-IN"/>
        </w:rPr>
        <w:t>forward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,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input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)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:</w:t>
      </w:r>
    </w:p>
    <w:p w14:paraId="75C3172F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x1 =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.input_conv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input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585D5BDC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x2 =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.down1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x1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1099F572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x3 =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.down2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x2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7D69C6D0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x4 =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.down3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x3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5DFD26CD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53C66F72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y3 =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.up3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x4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x3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7EAE549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y2 =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.up2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y3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x2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00F0C99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y1 = </w:t>
      </w:r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.up1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y2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,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x1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3072E633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output = </w:t>
      </w:r>
      <w:proofErr w:type="spellStart"/>
      <w:r w:rsidRPr="00053C29">
        <w:rPr>
          <w:rFonts w:ascii="Courier New" w:eastAsia="Times New Roman" w:hAnsi="Courier New" w:cs="Courier New"/>
          <w:color w:val="9CDCFE"/>
          <w:sz w:val="21"/>
          <w:szCs w:val="21"/>
          <w:lang w:bidi="hi-IN"/>
        </w:rPr>
        <w:t>self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.output_conv</w:t>
      </w:r>
      <w:proofErr w:type="spellEnd"/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(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y1</w:t>
      </w:r>
      <w:r w:rsidRPr="00053C29">
        <w:rPr>
          <w:rFonts w:ascii="Courier New" w:eastAsia="Times New Roman" w:hAnsi="Courier New" w:cs="Courier New"/>
          <w:color w:val="DCDCDC"/>
          <w:sz w:val="21"/>
          <w:szCs w:val="21"/>
          <w:lang w:bidi="hi-IN"/>
        </w:rPr>
        <w:t>)</w:t>
      </w:r>
    </w:p>
    <w:p w14:paraId="42F5F06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70151F8F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       </w:t>
      </w:r>
      <w:r w:rsidRPr="00053C29">
        <w:rPr>
          <w:rFonts w:ascii="Courier New" w:eastAsia="Times New Roman" w:hAnsi="Courier New" w:cs="Courier New"/>
          <w:color w:val="C586C0"/>
          <w:sz w:val="21"/>
          <w:szCs w:val="21"/>
          <w:lang w:bidi="hi-IN"/>
        </w:rPr>
        <w:t>return</w:t>
      </w:r>
      <w:r w:rsidRPr="00053C29"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  <w:t> output</w:t>
      </w:r>
    </w:p>
    <w:p w14:paraId="75689BA5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4927FBF5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CE9178"/>
          <w:sz w:val="21"/>
          <w:szCs w:val="21"/>
          <w:lang w:bidi="hi-IN"/>
        </w:rPr>
        <w:t>'''</w:t>
      </w:r>
    </w:p>
    <w:p w14:paraId="1DF9B8F4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CE9178"/>
          <w:sz w:val="21"/>
          <w:szCs w:val="21"/>
          <w:lang w:bidi="hi-IN"/>
        </w:rPr>
        <w:t>Improvements made:</w:t>
      </w:r>
    </w:p>
    <w:p w14:paraId="10391F0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</w:p>
    <w:p w14:paraId="7A689786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CE9178"/>
          <w:sz w:val="21"/>
          <w:szCs w:val="21"/>
          <w:lang w:bidi="hi-IN"/>
        </w:rPr>
        <w:t>&gt; Increased # of channels</w:t>
      </w:r>
    </w:p>
    <w:p w14:paraId="1989E82B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CE9178"/>
          <w:sz w:val="21"/>
          <w:szCs w:val="21"/>
          <w:lang w:bidi="hi-IN"/>
        </w:rPr>
        <w:t>&gt; Add skip connections</w:t>
      </w:r>
    </w:p>
    <w:p w14:paraId="5A9C7018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CE9178"/>
          <w:sz w:val="21"/>
          <w:szCs w:val="21"/>
          <w:lang w:bidi="hi-IN"/>
        </w:rPr>
        <w:t>&gt; Change upsampling method</w:t>
      </w:r>
    </w:p>
    <w:p w14:paraId="3E852495" w14:textId="77777777" w:rsidR="00053C29" w:rsidRPr="00053C29" w:rsidRDefault="00053C29" w:rsidP="00053C29">
      <w:pPr>
        <w:shd w:val="clear" w:color="auto" w:fill="1E1E1E"/>
        <w:spacing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bidi="hi-IN"/>
        </w:rPr>
      </w:pPr>
      <w:r w:rsidRPr="00053C29">
        <w:rPr>
          <w:rFonts w:ascii="Courier New" w:eastAsia="Times New Roman" w:hAnsi="Courier New" w:cs="Courier New"/>
          <w:color w:val="CE9178"/>
          <w:sz w:val="21"/>
          <w:szCs w:val="21"/>
          <w:lang w:bidi="hi-IN"/>
        </w:rPr>
        <w:t>'''</w:t>
      </w:r>
    </w:p>
    <w:p w14:paraId="38CF05A6" w14:textId="60A6F849" w:rsidR="00053C29" w:rsidRDefault="00053C29" w:rsidP="00053C29">
      <w:pPr>
        <w:rPr>
          <w:rFonts w:ascii="Times New Roman" w:hAnsi="Times New Roman" w:cs="Times New Roman"/>
        </w:rPr>
      </w:pPr>
    </w:p>
    <w:p w14:paraId="009003A2" w14:textId="32A0E02F" w:rsidR="00053C29" w:rsidRDefault="00053C29" w:rsidP="00053C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Improvements:</w:t>
      </w:r>
    </w:p>
    <w:p w14:paraId="60C52EA8" w14:textId="33B33605" w:rsidR="00053C29" w:rsidRDefault="00053C29" w:rsidP="00053C2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Increasing the number of channels in the convolutional layers can allow for more complex features to be implemented.</w:t>
      </w:r>
    </w:p>
    <w:p w14:paraId="7D2C1B7B" w14:textId="77777777" w:rsidR="00053C29" w:rsidRDefault="00053C29" w:rsidP="00053C29">
      <w:pPr>
        <w:pStyle w:val="ListParagraph"/>
        <w:rPr>
          <w:rFonts w:ascii="Times New Roman" w:hAnsi="Times New Roman" w:cs="Times New Roman"/>
        </w:rPr>
      </w:pPr>
    </w:p>
    <w:p w14:paraId="58EC92AC" w14:textId="0378B815" w:rsidR="00053C29" w:rsidRDefault="00053C29" w:rsidP="00053C2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Skip connections can be added between the encoder and decoder to preserve spatial info and improve performance. Achieved by concatenating the output of upsampling layer with corresponding layer from encoder.</w:t>
      </w:r>
    </w:p>
    <w:p w14:paraId="6D69964E" w14:textId="77777777" w:rsidR="00053C29" w:rsidRPr="00053C29" w:rsidRDefault="00053C29" w:rsidP="00053C29">
      <w:pPr>
        <w:pStyle w:val="ListParagraph"/>
        <w:rPr>
          <w:rFonts w:ascii="Times New Roman" w:hAnsi="Times New Roman" w:cs="Times New Roman"/>
        </w:rPr>
      </w:pPr>
    </w:p>
    <w:p w14:paraId="493ABCCB" w14:textId="6F57CD73" w:rsidR="00053C29" w:rsidRDefault="00053C29" w:rsidP="00053C2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Original upsampling method was a transpose convolution which can produce artifacts. Better to use bilinear upsampling which preserves spatial info well.</w:t>
      </w:r>
    </w:p>
    <w:p w14:paraId="1EB27E0E" w14:textId="77777777" w:rsidR="00053C29" w:rsidRPr="00053C29" w:rsidRDefault="00053C29" w:rsidP="00053C29">
      <w:pPr>
        <w:pStyle w:val="ListParagraph"/>
        <w:rPr>
          <w:rFonts w:ascii="Times New Roman" w:hAnsi="Times New Roman" w:cs="Times New Roman"/>
        </w:rPr>
      </w:pPr>
    </w:p>
    <w:p w14:paraId="7BEDC332" w14:textId="6B6650A5" w:rsidR="00053C29" w:rsidRDefault="00053C29" w:rsidP="00053C29">
      <w:pPr>
        <w:rPr>
          <w:rFonts w:ascii="Times New Roman" w:hAnsi="Times New Roman" w:cs="Times New Roman"/>
        </w:rPr>
      </w:pPr>
    </w:p>
    <w:p w14:paraId="1A01EAA5" w14:textId="150F86D4" w:rsidR="00053C29" w:rsidRDefault="00053C29" w:rsidP="00053C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Training and Loss:</w:t>
      </w:r>
    </w:p>
    <w:p w14:paraId="0FB41E54" w14:textId="135159CB" w:rsidR="00053C29" w:rsidRDefault="00053C29" w:rsidP="00053C29">
      <w:pPr>
        <w:rPr>
          <w:rFonts w:ascii="Times New Roman" w:hAnsi="Times New Roman" w:cs="Times New Roman"/>
        </w:rPr>
      </w:pPr>
    </w:p>
    <w:p w14:paraId="32EE76FF" w14:textId="70489EF0" w:rsidR="00053C29" w:rsidRDefault="00053C29" w:rsidP="00053C2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F99629" wp14:editId="4D13163A">
            <wp:extent cx="4713323" cy="1751162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882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6B64" w14:textId="0F2A508D" w:rsidR="00053C29" w:rsidRDefault="00053C29" w:rsidP="00053C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Final Mean </w:t>
      </w:r>
      <w:proofErr w:type="spellStart"/>
      <w:r>
        <w:rPr>
          <w:rFonts w:ascii="Times New Roman" w:hAnsi="Times New Roman" w:cs="Times New Roman"/>
        </w:rPr>
        <w:t>IoU</w:t>
      </w:r>
      <w:proofErr w:type="spellEnd"/>
      <w:r>
        <w:rPr>
          <w:rFonts w:ascii="Times New Roman" w:hAnsi="Times New Roman" w:cs="Times New Roman"/>
        </w:rPr>
        <w:t>:</w:t>
      </w:r>
    </w:p>
    <w:p w14:paraId="6560E811" w14:textId="77777777" w:rsidR="00053C29" w:rsidRPr="00053C29" w:rsidRDefault="00053C29" w:rsidP="00053C29">
      <w:pPr>
        <w:rPr>
          <w:rFonts w:ascii="Times New Roman" w:hAnsi="Times New Roman" w:cs="Times New Roman"/>
        </w:rPr>
      </w:pPr>
    </w:p>
    <w:p w14:paraId="4F30B0F8" w14:textId="5208DE70" w:rsidR="00053C29" w:rsidRDefault="00053C29" w:rsidP="00053C2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22384C" wp14:editId="7BD693A6">
            <wp:extent cx="2676525" cy="5334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4CB9" w14:textId="726E2D78" w:rsidR="00053C29" w:rsidRDefault="00053C29" w:rsidP="00053C29">
      <w:pPr>
        <w:rPr>
          <w:rFonts w:ascii="Times New Roman" w:hAnsi="Times New Roman" w:cs="Times New Roman"/>
        </w:rPr>
      </w:pPr>
    </w:p>
    <w:p w14:paraId="07D353C0" w14:textId="5E3B8046" w:rsidR="00053C29" w:rsidRDefault="00053C29" w:rsidP="00053C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Visualization:</w:t>
      </w:r>
    </w:p>
    <w:p w14:paraId="2BB4EC40" w14:textId="66D9106B" w:rsidR="00053C29" w:rsidRDefault="00053C29" w:rsidP="00053C29">
      <w:pPr>
        <w:rPr>
          <w:rFonts w:ascii="Times New Roman" w:hAnsi="Times New Roman" w:cs="Times New Roman"/>
        </w:rPr>
      </w:pPr>
    </w:p>
    <w:p w14:paraId="3057CAB0" w14:textId="0F34B66A" w:rsidR="00053C29" w:rsidRDefault="00053C29" w:rsidP="00053C2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B6E014" wp14:editId="2145D623">
            <wp:extent cx="5943600" cy="1867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AEBC" w14:textId="14B59741" w:rsidR="00053C29" w:rsidRDefault="00096C47" w:rsidP="00053C2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972E13" wp14:editId="0A951790">
            <wp:extent cx="5943600" cy="1902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44F9" w14:textId="2CEA9CC7" w:rsidR="00096C47" w:rsidRDefault="00096C47" w:rsidP="00053C2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CE4DAF" wp14:editId="16253839">
            <wp:extent cx="5943600" cy="18980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4F5E" w14:textId="2B2A9128" w:rsidR="00096C47" w:rsidRDefault="00096C47" w:rsidP="00053C29">
      <w:pPr>
        <w:rPr>
          <w:rFonts w:ascii="Times New Roman" w:hAnsi="Times New Roman" w:cs="Times New Roman"/>
        </w:rPr>
      </w:pPr>
    </w:p>
    <w:p w14:paraId="1B0F745D" w14:textId="3AEFDC8B" w:rsidR="00096C47" w:rsidRDefault="00096C47" w:rsidP="00053C29">
      <w:pPr>
        <w:rPr>
          <w:rFonts w:ascii="Times New Roman" w:hAnsi="Times New Roman" w:cs="Times New Roman"/>
        </w:rPr>
      </w:pPr>
    </w:p>
    <w:p w14:paraId="1EEC8249" w14:textId="724EF06D" w:rsidR="00096C47" w:rsidRDefault="00096C47" w:rsidP="00053C29">
      <w:pPr>
        <w:rPr>
          <w:rFonts w:ascii="Times New Roman" w:hAnsi="Times New Roman" w:cs="Times New Roman"/>
        </w:rPr>
      </w:pPr>
    </w:p>
    <w:p w14:paraId="596A717E" w14:textId="6390DE31" w:rsidR="00096C47" w:rsidRDefault="00096C47" w:rsidP="00053C29">
      <w:pPr>
        <w:rPr>
          <w:rFonts w:ascii="Times New Roman" w:hAnsi="Times New Roman" w:cs="Times New Roman"/>
        </w:rPr>
      </w:pPr>
    </w:p>
    <w:p w14:paraId="47A8DB76" w14:textId="33F819A8" w:rsidR="00096C47" w:rsidRDefault="00096C47" w:rsidP="00053C29">
      <w:pPr>
        <w:rPr>
          <w:rFonts w:ascii="Times New Roman" w:hAnsi="Times New Roman" w:cs="Times New Roman"/>
        </w:rPr>
      </w:pPr>
    </w:p>
    <w:p w14:paraId="17DB9F24" w14:textId="5F74ECF0" w:rsidR="00096C47" w:rsidRDefault="00096C47" w:rsidP="00053C29">
      <w:pPr>
        <w:rPr>
          <w:rFonts w:ascii="Times New Roman" w:hAnsi="Times New Roman" w:cs="Times New Roman"/>
        </w:rPr>
      </w:pPr>
    </w:p>
    <w:p w14:paraId="558D6374" w14:textId="5C4BE164" w:rsidR="00096C47" w:rsidRDefault="00096C47" w:rsidP="00096C47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Part 3:</w:t>
      </w:r>
    </w:p>
    <w:p w14:paraId="581E1BB5" w14:textId="1619C1DA" w:rsidR="00096C47" w:rsidRDefault="00096C47" w:rsidP="00053C2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F8D8C82" w14:textId="14541BB7" w:rsidR="00CB4EEA" w:rsidRDefault="00096C47" w:rsidP="00053C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Implementation incomplete; unable to upload CSV file</w:t>
      </w:r>
      <w:r w:rsidR="00412220">
        <w:rPr>
          <w:rFonts w:ascii="Times New Roman" w:hAnsi="Times New Roman" w:cs="Times New Roman"/>
        </w:rPr>
        <w:t>.</w:t>
      </w:r>
    </w:p>
    <w:p w14:paraId="06210E0A" w14:textId="700523CB" w:rsidR="00412220" w:rsidRDefault="00412220" w:rsidP="00053C29">
      <w:pPr>
        <w:rPr>
          <w:rFonts w:ascii="Times New Roman" w:hAnsi="Times New Roman" w:cs="Times New Roman"/>
        </w:rPr>
      </w:pPr>
    </w:p>
    <w:p w14:paraId="103B03C8" w14:textId="430CCBD3" w:rsidR="00412220" w:rsidRDefault="00412220" w:rsidP="00053C29">
      <w:pPr>
        <w:rPr>
          <w:rFonts w:ascii="Times New Roman" w:hAnsi="Times New Roman" w:cs="Times New Roman"/>
        </w:rPr>
      </w:pPr>
    </w:p>
    <w:p w14:paraId="2663E243" w14:textId="54AEC87B" w:rsidR="00412220" w:rsidRDefault="00412220" w:rsidP="00412220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Part 4:</w:t>
      </w:r>
    </w:p>
    <w:p w14:paraId="5CF43205" w14:textId="77777777" w:rsidR="00412220" w:rsidRDefault="00412220" w:rsidP="00053C29">
      <w:pPr>
        <w:rPr>
          <w:rFonts w:ascii="Times New Roman" w:hAnsi="Times New Roman" w:cs="Times New Roman"/>
        </w:rPr>
      </w:pPr>
    </w:p>
    <w:p w14:paraId="32AD5C96" w14:textId="339ED3C2" w:rsidR="00096C47" w:rsidRDefault="00780F5B" w:rsidP="00780F5B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Evaluation and Visualization:</w:t>
      </w:r>
    </w:p>
    <w:p w14:paraId="6F2E9230" w14:textId="529CC5AC" w:rsidR="00780F5B" w:rsidRPr="00780F5B" w:rsidRDefault="00780F5B" w:rsidP="00780F5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EA8E22" wp14:editId="7249426D">
            <wp:extent cx="5943600" cy="4249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DB6E" w14:textId="7F8646F4" w:rsidR="00096C47" w:rsidRDefault="00096C47" w:rsidP="00053C29">
      <w:pPr>
        <w:rPr>
          <w:rFonts w:ascii="Times New Roman" w:hAnsi="Times New Roman" w:cs="Times New Roman"/>
        </w:rPr>
      </w:pPr>
    </w:p>
    <w:p w14:paraId="5D5D0C7A" w14:textId="72C65B22" w:rsidR="00780F5B" w:rsidRDefault="00780F5B" w:rsidP="00053C2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C05665" wp14:editId="14F300F0">
            <wp:extent cx="5943600" cy="47580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ED8AF" w14:textId="3F708684" w:rsidR="00780F5B" w:rsidRDefault="00780F5B" w:rsidP="00053C2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942E0C2" wp14:editId="1B524D69">
            <wp:extent cx="5943600" cy="38334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59D5" w14:textId="77777777" w:rsidR="00780F5B" w:rsidRDefault="00780F5B" w:rsidP="00053C29">
      <w:pPr>
        <w:rPr>
          <w:rFonts w:ascii="Times New Roman" w:hAnsi="Times New Roman" w:cs="Times New Roman"/>
        </w:rPr>
      </w:pPr>
    </w:p>
    <w:p w14:paraId="0F98C4E6" w14:textId="2CE7F5A0" w:rsidR="00780F5B" w:rsidRDefault="00F1249F" w:rsidP="00053C2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AA71B26" wp14:editId="5F70F8A8">
            <wp:extent cx="5943600" cy="6553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6BD83" w14:textId="76E1263F" w:rsidR="00CB4EEA" w:rsidRDefault="00CB4EEA" w:rsidP="00053C2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E68F9E" wp14:editId="696F88D4">
            <wp:extent cx="5943600" cy="65995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9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3B0B" w14:textId="3036EE16" w:rsidR="00CB4EEA" w:rsidRDefault="00CB4EEA" w:rsidP="00053C29">
      <w:pPr>
        <w:rPr>
          <w:rFonts w:ascii="Times New Roman" w:hAnsi="Times New Roman" w:cs="Times New Roman"/>
        </w:rPr>
      </w:pPr>
    </w:p>
    <w:p w14:paraId="733DF3C0" w14:textId="58E2E656" w:rsidR="00CB4EEA" w:rsidRDefault="00CB4EEA" w:rsidP="00053C2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5773338" wp14:editId="1B02E39E">
            <wp:extent cx="5943600" cy="2475781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63669" cy="248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4517" w14:textId="2C8640A6" w:rsidR="00CB4EEA" w:rsidRDefault="00CB4EEA" w:rsidP="00053C29">
      <w:pPr>
        <w:rPr>
          <w:rFonts w:ascii="Times New Roman" w:hAnsi="Times New Roman" w:cs="Times New Roman"/>
        </w:rPr>
      </w:pPr>
    </w:p>
    <w:p w14:paraId="356AEA1C" w14:textId="7EA98810" w:rsidR="00CB4EEA" w:rsidRDefault="00CB4EEA" w:rsidP="00053C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Total loss: 1.295</w:t>
      </w:r>
    </w:p>
    <w:p w14:paraId="48D5C087" w14:textId="4B47D87A" w:rsidR="00CB4EEA" w:rsidRDefault="00CB4EEA" w:rsidP="00053C29">
      <w:pPr>
        <w:rPr>
          <w:rFonts w:ascii="Times New Roman" w:hAnsi="Times New Roman" w:cs="Times New Roman"/>
        </w:rPr>
      </w:pPr>
    </w:p>
    <w:p w14:paraId="1E48AD91" w14:textId="0B9689C0" w:rsidR="00CB4EEA" w:rsidRPr="00096C47" w:rsidRDefault="00CB4EEA" w:rsidP="00053C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loss was greater using </w:t>
      </w:r>
      <w:r w:rsidRPr="00CB4EEA">
        <w:rPr>
          <w:rFonts w:ascii="Times New Roman" w:hAnsi="Times New Roman" w:cs="Times New Roman"/>
        </w:rPr>
        <w:t>“mask_rcnn_R_50_FPN_3x.yaml”</w:t>
      </w:r>
      <w:r>
        <w:rPr>
          <w:rFonts w:ascii="Times New Roman" w:hAnsi="Times New Roman" w:cs="Times New Roman"/>
        </w:rPr>
        <w:t xml:space="preserve"> compared to </w:t>
      </w:r>
      <w:r w:rsidRPr="00CB4EEA">
        <w:rPr>
          <w:rFonts w:ascii="Times New Roman" w:hAnsi="Times New Roman" w:cs="Times New Roman"/>
        </w:rPr>
        <w:t>“faster_rcnn_R_101_FPN_3x.yml”</w:t>
      </w:r>
      <w:r>
        <w:rPr>
          <w:rFonts w:ascii="Times New Roman" w:hAnsi="Times New Roman" w:cs="Times New Roman"/>
        </w:rPr>
        <w:t xml:space="preserve"> using the same configurations. The time taken for the training was more or less the same.</w:t>
      </w:r>
    </w:p>
    <w:sectPr w:rsidR="00CB4EEA" w:rsidRPr="00096C47" w:rsidSect="005C0C85">
      <w:footerReference w:type="even" r:id="rId31"/>
      <w:footerReference w:type="default" r:id="rId32"/>
      <w:pgSz w:w="12240" w:h="15840" w:code="1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F88169" w14:textId="77777777" w:rsidR="005C0C85" w:rsidRDefault="005C0C85" w:rsidP="00E74B29">
      <w:r>
        <w:separator/>
      </w:r>
    </w:p>
  </w:endnote>
  <w:endnote w:type="continuationSeparator" w:id="0">
    <w:p w14:paraId="6BE39075" w14:textId="77777777" w:rsidR="005C0C85" w:rsidRDefault="005C0C8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92EA1CA" w14:textId="41D1BC9B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A13D2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D01A42A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D230A" w14:textId="77777777" w:rsidR="00E74B29" w:rsidRDefault="00E74B29" w:rsidP="006709F1">
    <w:pPr>
      <w:pStyle w:val="Footer"/>
      <w:rPr>
        <w:rStyle w:val="PageNumber"/>
      </w:rPr>
    </w:pPr>
  </w:p>
  <w:p w14:paraId="052922B7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D6FBE" w14:textId="77777777" w:rsidR="005C0C85" w:rsidRDefault="005C0C85" w:rsidP="00E74B29">
      <w:r>
        <w:separator/>
      </w:r>
    </w:p>
  </w:footnote>
  <w:footnote w:type="continuationSeparator" w:id="0">
    <w:p w14:paraId="10710D9E" w14:textId="77777777" w:rsidR="005C0C85" w:rsidRDefault="005C0C8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02946"/>
    <w:multiLevelType w:val="hybridMultilevel"/>
    <w:tmpl w:val="2618D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48081A"/>
    <w:multiLevelType w:val="hybridMultilevel"/>
    <w:tmpl w:val="67328A1E"/>
    <w:lvl w:ilvl="0" w:tplc="CBA4EE9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3C0AF8"/>
    <w:multiLevelType w:val="hybridMultilevel"/>
    <w:tmpl w:val="DCFEB93A"/>
    <w:lvl w:ilvl="0" w:tplc="CBA4EE9C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1D1C25"/>
    <w:multiLevelType w:val="hybridMultilevel"/>
    <w:tmpl w:val="E4D2F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7D7C4E"/>
    <w:multiLevelType w:val="hybridMultilevel"/>
    <w:tmpl w:val="FEAE0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F96D7F"/>
    <w:multiLevelType w:val="hybridMultilevel"/>
    <w:tmpl w:val="F866E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2F278E"/>
    <w:multiLevelType w:val="multilevel"/>
    <w:tmpl w:val="6430E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3EF21F5"/>
    <w:multiLevelType w:val="hybridMultilevel"/>
    <w:tmpl w:val="A8BA5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9282963">
    <w:abstractNumId w:val="3"/>
  </w:num>
  <w:num w:numId="2" w16cid:durableId="1081025108">
    <w:abstractNumId w:val="5"/>
  </w:num>
  <w:num w:numId="3" w16cid:durableId="829175972">
    <w:abstractNumId w:val="6"/>
  </w:num>
  <w:num w:numId="4" w16cid:durableId="2140145117">
    <w:abstractNumId w:val="7"/>
  </w:num>
  <w:num w:numId="5" w16cid:durableId="2058385812">
    <w:abstractNumId w:val="0"/>
  </w:num>
  <w:num w:numId="6" w16cid:durableId="1266156544">
    <w:abstractNumId w:val="4"/>
  </w:num>
  <w:num w:numId="7" w16cid:durableId="504125918">
    <w:abstractNumId w:val="1"/>
  </w:num>
  <w:num w:numId="8" w16cid:durableId="1022821141">
    <w:abstractNumId w:val="8"/>
  </w:num>
  <w:num w:numId="9" w16cid:durableId="1833177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908"/>
    <w:rsid w:val="00034298"/>
    <w:rsid w:val="00053C29"/>
    <w:rsid w:val="00074888"/>
    <w:rsid w:val="00086FA5"/>
    <w:rsid w:val="00096C47"/>
    <w:rsid w:val="000E4641"/>
    <w:rsid w:val="001078C1"/>
    <w:rsid w:val="00151F66"/>
    <w:rsid w:val="001549C9"/>
    <w:rsid w:val="00177F8D"/>
    <w:rsid w:val="00185F4A"/>
    <w:rsid w:val="001A13D2"/>
    <w:rsid w:val="00247F2C"/>
    <w:rsid w:val="00271FD9"/>
    <w:rsid w:val="002B3822"/>
    <w:rsid w:val="002D2200"/>
    <w:rsid w:val="0040564B"/>
    <w:rsid w:val="00412220"/>
    <w:rsid w:val="004358AF"/>
    <w:rsid w:val="00462B8B"/>
    <w:rsid w:val="004650C8"/>
    <w:rsid w:val="00471D19"/>
    <w:rsid w:val="0048120C"/>
    <w:rsid w:val="004909D9"/>
    <w:rsid w:val="004B2C1D"/>
    <w:rsid w:val="004C08E5"/>
    <w:rsid w:val="004D5F67"/>
    <w:rsid w:val="004E6705"/>
    <w:rsid w:val="00521481"/>
    <w:rsid w:val="0058464F"/>
    <w:rsid w:val="005C0C85"/>
    <w:rsid w:val="006251FC"/>
    <w:rsid w:val="00665110"/>
    <w:rsid w:val="006709F1"/>
    <w:rsid w:val="006C60E6"/>
    <w:rsid w:val="006F572F"/>
    <w:rsid w:val="007777DB"/>
    <w:rsid w:val="00780F5B"/>
    <w:rsid w:val="00837914"/>
    <w:rsid w:val="00874FE7"/>
    <w:rsid w:val="008A28A8"/>
    <w:rsid w:val="00933C47"/>
    <w:rsid w:val="00952F7D"/>
    <w:rsid w:val="0095496A"/>
    <w:rsid w:val="009A38BA"/>
    <w:rsid w:val="00A20633"/>
    <w:rsid w:val="00A26CCE"/>
    <w:rsid w:val="00A70092"/>
    <w:rsid w:val="00A851C9"/>
    <w:rsid w:val="00AA62BF"/>
    <w:rsid w:val="00AB1873"/>
    <w:rsid w:val="00AB5FF0"/>
    <w:rsid w:val="00B42DBB"/>
    <w:rsid w:val="00B43E11"/>
    <w:rsid w:val="00B87908"/>
    <w:rsid w:val="00C1359E"/>
    <w:rsid w:val="00C755AB"/>
    <w:rsid w:val="00CA065D"/>
    <w:rsid w:val="00CB4EEA"/>
    <w:rsid w:val="00CC1EF8"/>
    <w:rsid w:val="00CC26AD"/>
    <w:rsid w:val="00D43125"/>
    <w:rsid w:val="00D4476E"/>
    <w:rsid w:val="00D66A3A"/>
    <w:rsid w:val="00DC5F37"/>
    <w:rsid w:val="00DF198B"/>
    <w:rsid w:val="00E03413"/>
    <w:rsid w:val="00E74B29"/>
    <w:rsid w:val="00F1249F"/>
    <w:rsid w:val="00F50791"/>
    <w:rsid w:val="00F92ABC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BDADF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Caption">
    <w:name w:val="caption"/>
    <w:basedOn w:val="Normal"/>
    <w:next w:val="Normal"/>
    <w:uiPriority w:val="35"/>
    <w:semiHidden/>
    <w:qFormat/>
    <w:rsid w:val="001A13D2"/>
    <w:pPr>
      <w:spacing w:after="200"/>
    </w:pPr>
    <w:rPr>
      <w:i/>
      <w:iCs/>
      <w:color w:val="5E5E5E" w:themeColor="text2"/>
      <w:sz w:val="18"/>
      <w:szCs w:val="18"/>
    </w:rPr>
  </w:style>
  <w:style w:type="paragraph" w:styleId="ListParagraph">
    <w:name w:val="List Paragraph"/>
    <w:basedOn w:val="Normal"/>
    <w:uiPriority w:val="34"/>
    <w:semiHidden/>
    <w:qFormat/>
    <w:rsid w:val="004358A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1359E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  <w:style w:type="character" w:styleId="Hyperlink">
    <w:name w:val="Hyperlink"/>
    <w:basedOn w:val="DefaultParagraphFont"/>
    <w:uiPriority w:val="99"/>
    <w:semiHidden/>
    <w:rsid w:val="00471D1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1D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8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3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6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23390">
          <w:marLeft w:val="7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26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0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:%20https:/viso.ai/deep-learning/mask-r-cnn/%23:~:text=While%20Faster%20R%2DCNN%20has,spatial%20layout%20of%20an%20object." TargetMode="External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sav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16</Pages>
  <Words>602</Words>
  <Characters>3435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2023-03-02T02:53:00Z</dcterms:created>
  <dcterms:modified xsi:type="dcterms:W3CDTF">2024-03-14T17:39:00Z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